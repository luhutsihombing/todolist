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83" w:rsidRDefault="003F67F0" w:rsidP="00415779">
      <w:pPr>
        <w:rPr>
          <w:rFonts w:ascii="Verdana" w:hAnsi="Verdana"/>
          <w:color w:val="000000"/>
          <w:sz w:val="15"/>
          <w:szCs w:val="15"/>
          <w:shd w:val="clear" w:color="auto" w:fill="E9E9E9"/>
        </w:rPr>
      </w:pPr>
      <w:r>
        <w:rPr>
          <w:rStyle w:val="apple-converted-space"/>
          <w:rFonts w:ascii="Verdana" w:hAnsi="Verdana"/>
          <w:color w:val="000000"/>
          <w:sz w:val="15"/>
          <w:szCs w:val="15"/>
          <w:shd w:val="clear" w:color="auto" w:fill="E9E9E9"/>
        </w:rPr>
        <w:t> </w:t>
      </w:r>
      <w:r>
        <w:rPr>
          <w:rFonts w:ascii="Verdana" w:hAnsi="Verdana"/>
          <w:color w:val="000000"/>
          <w:sz w:val="15"/>
          <w:szCs w:val="15"/>
          <w:shd w:val="clear" w:color="auto" w:fill="E9E9E9"/>
        </w:rPr>
        <w:t>[data.</w:t>
      </w:r>
      <w:r w:rsidR="00CD2538" w:rsidRPr="00CD2538">
        <w:rPr>
          <w:rFonts w:ascii="Verdana" w:hAnsi="Verdana"/>
          <w:color w:val="000000"/>
          <w:sz w:val="15"/>
          <w:szCs w:val="15"/>
          <w:shd w:val="clear" w:color="auto" w:fill="E9E9E9"/>
        </w:rPr>
        <w:t>profile_picture</w:t>
      </w:r>
      <w:r>
        <w:rPr>
          <w:rFonts w:ascii="Verdana" w:hAnsi="Verdana"/>
          <w:color w:val="000000"/>
          <w:sz w:val="15"/>
          <w:szCs w:val="15"/>
          <w:shd w:val="clear" w:color="auto" w:fill="E9E9E9"/>
        </w:rPr>
        <w:t>;</w:t>
      </w:r>
      <w:r w:rsidR="003F1A2F">
        <w:rPr>
          <w:rFonts w:ascii="Verdana" w:hAnsi="Verdana"/>
          <w:color w:val="000000"/>
          <w:sz w:val="15"/>
          <w:szCs w:val="15"/>
          <w:shd w:val="clear" w:color="auto" w:fill="E9E9E9"/>
        </w:rPr>
        <w:t xml:space="preserve"> </w:t>
      </w:r>
      <w:r>
        <w:rPr>
          <w:rFonts w:ascii="Verdana" w:hAnsi="Verdana"/>
          <w:color w:val="000000"/>
          <w:sz w:val="15"/>
          <w:szCs w:val="15"/>
          <w:shd w:val="clear" w:color="auto" w:fill="E9E9E9"/>
        </w:rPr>
        <w:t>ope=c</w:t>
      </w:r>
      <w:r w:rsidR="00BD31BB">
        <w:rPr>
          <w:rFonts w:ascii="Verdana" w:hAnsi="Verdana"/>
          <w:color w:val="000000"/>
          <w:sz w:val="15"/>
          <w:szCs w:val="15"/>
          <w:shd w:val="clear" w:color="auto" w:fill="E9E9E9"/>
        </w:rPr>
        <w:t>hangepic;tagpos=inside;adjust=3</w:t>
      </w:r>
      <w:r>
        <w:rPr>
          <w:rFonts w:ascii="Verdana" w:hAnsi="Verdana"/>
          <w:color w:val="000000"/>
          <w:sz w:val="15"/>
          <w:szCs w:val="15"/>
          <w:shd w:val="clear" w:color="auto" w:fill="E9E9E9"/>
        </w:rPr>
        <w:t>0%;default=current;]</w:t>
      </w:r>
    </w:p>
    <w:p w:rsidR="005932A0" w:rsidRPr="00774E43" w:rsidRDefault="00767083" w:rsidP="00767083">
      <w:pPr>
        <w:jc w:val="center"/>
        <w:rPr>
          <w:rFonts w:ascii="Cambria" w:hAnsi="Cambria" w:cs="Arial"/>
          <w:color w:val="808080"/>
        </w:rPr>
      </w:pPr>
      <w:r>
        <w:rPr>
          <w:rFonts w:ascii="Cambria" w:hAnsi="Cambria" w:cs="Arial"/>
          <w:noProof/>
          <w:color w:val="808080"/>
        </w:rPr>
        <w:drawing>
          <wp:inline distT="0" distB="0" distL="0" distR="0">
            <wp:extent cx="2105025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72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363" cy="210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83" w:rsidRPr="00774E43" w:rsidRDefault="00457183" w:rsidP="00415779">
      <w:pPr>
        <w:jc w:val="center"/>
        <w:rPr>
          <w:rFonts w:ascii="Cambria" w:hAnsi="Cambria" w:cs="Arial"/>
          <w:b/>
          <w:color w:val="0000FF"/>
          <w:sz w:val="22"/>
          <w:szCs w:val="22"/>
        </w:rPr>
      </w:pPr>
      <w:r w:rsidRPr="00774E43">
        <w:rPr>
          <w:rFonts w:ascii="Cambria" w:hAnsi="Cambria" w:cs="Arial"/>
          <w:b/>
          <w:sz w:val="22"/>
          <w:szCs w:val="22"/>
        </w:rPr>
        <w:t xml:space="preserve">Name: </w:t>
      </w:r>
      <w:r w:rsidRPr="00774E43">
        <w:rPr>
          <w:rFonts w:ascii="Cambria" w:hAnsi="Cambria" w:cs="Arial"/>
          <w:b/>
          <w:sz w:val="22"/>
          <w:szCs w:val="22"/>
        </w:rPr>
        <w:tab/>
      </w:r>
      <w:r w:rsidR="00204B3F" w:rsidRPr="00744A33">
        <w:rPr>
          <w:b/>
        </w:rPr>
        <w:t>[</w:t>
      </w:r>
      <w:r w:rsidR="00204B3F" w:rsidRPr="00744A33">
        <w:rPr>
          <w:b/>
          <w:lang w:val="id-ID"/>
        </w:rPr>
        <w:t>data</w:t>
      </w:r>
      <w:r w:rsidR="00204B3F" w:rsidRPr="00744A33">
        <w:rPr>
          <w:b/>
        </w:rPr>
        <w:t>.</w:t>
      </w:r>
      <w:r w:rsidR="00E430A5" w:rsidRPr="00744A33">
        <w:rPr>
          <w:b/>
          <w:lang w:val="id-ID"/>
        </w:rPr>
        <w:t>name</w:t>
      </w:r>
      <w:r w:rsidR="00204B3F" w:rsidRPr="00744A33">
        <w:rPr>
          <w:b/>
        </w:rPr>
        <w:t>;noerr]</w:t>
      </w:r>
    </w:p>
    <w:p w:rsidR="00457183" w:rsidRPr="00774E43" w:rsidRDefault="00457183" w:rsidP="00415779">
      <w:pPr>
        <w:jc w:val="center"/>
        <w:rPr>
          <w:rFonts w:ascii="Cambria" w:hAnsi="Cambria" w:cs="Arial"/>
          <w:b/>
          <w:color w:val="0000FF"/>
          <w:sz w:val="22"/>
          <w:szCs w:val="22"/>
        </w:rPr>
      </w:pPr>
      <w:r w:rsidRPr="00774E43">
        <w:rPr>
          <w:rFonts w:ascii="Cambria" w:hAnsi="Cambria" w:cs="Arial"/>
          <w:b/>
          <w:sz w:val="22"/>
          <w:szCs w:val="22"/>
        </w:rPr>
        <w:t>Date of Birth</w:t>
      </w:r>
      <w:r w:rsidR="004E377E">
        <w:rPr>
          <w:rFonts w:ascii="Cambria" w:hAnsi="Cambria" w:cs="Arial"/>
          <w:b/>
          <w:sz w:val="22"/>
          <w:szCs w:val="22"/>
        </w:rPr>
        <w:t>:</w:t>
      </w:r>
    </w:p>
    <w:p w:rsidR="00457183" w:rsidRPr="00774E43" w:rsidRDefault="00457183" w:rsidP="00415779">
      <w:pPr>
        <w:rPr>
          <w:rFonts w:ascii="Cambria" w:hAnsi="Cambria" w:cs="Arial"/>
          <w:b/>
        </w:rPr>
      </w:pPr>
    </w:p>
    <w:p w:rsidR="00457183" w:rsidRPr="00774E43" w:rsidRDefault="00457183" w:rsidP="00415779">
      <w:pPr>
        <w:rPr>
          <w:rFonts w:ascii="Cambria" w:hAnsi="Cambria"/>
          <w:color w:val="808080"/>
        </w:rPr>
      </w:pPr>
    </w:p>
    <w:p w:rsidR="00457183" w:rsidRPr="00774E43" w:rsidRDefault="00457183" w:rsidP="00415779">
      <w:pPr>
        <w:pStyle w:val="Heading2"/>
        <w:spacing w:before="0"/>
        <w:rPr>
          <w:rFonts w:ascii="Cambria" w:hAnsi="Cambria" w:cs="Arial"/>
        </w:rPr>
      </w:pPr>
      <w:r w:rsidRPr="00774E43">
        <w:rPr>
          <w:rFonts w:ascii="Cambria" w:hAnsi="Cambria" w:cs="Arial"/>
        </w:rPr>
        <w:t>Summary of Experience</w:t>
      </w:r>
    </w:p>
    <w:p w:rsidR="00457183" w:rsidRPr="00774E43" w:rsidRDefault="00457183" w:rsidP="00415779">
      <w:pPr>
        <w:rPr>
          <w:rFonts w:ascii="Cambria" w:hAnsi="Cambria"/>
        </w:rPr>
      </w:pPr>
    </w:p>
    <w:p w:rsidR="00457183" w:rsidRPr="00774E43" w:rsidRDefault="00744A33" w:rsidP="0096027E">
      <w:pPr>
        <w:jc w:val="left"/>
        <w:rPr>
          <w:rFonts w:ascii="Cambria" w:hAnsi="Cambria"/>
        </w:rPr>
      </w:pPr>
      <w:r>
        <w:t>[</w:t>
      </w:r>
      <w:r>
        <w:rPr>
          <w:lang w:val="id-ID"/>
        </w:rPr>
        <w:t>data</w:t>
      </w:r>
      <w:r>
        <w:t>.</w:t>
      </w:r>
      <w:r w:rsidR="005675FF">
        <w:rPr>
          <w:lang w:val="id-ID"/>
        </w:rPr>
        <w:t>name</w:t>
      </w:r>
      <w:r>
        <w:t>;noerr]</w:t>
      </w:r>
      <w:r w:rsidR="00457183" w:rsidRPr="00774E43">
        <w:rPr>
          <w:rFonts w:ascii="Cambria" w:hAnsi="Cambria"/>
        </w:rPr>
        <w:t xml:space="preserve"> has been working in IT professional Industry for more than </w:t>
      </w:r>
      <w:r w:rsidR="00AC0934">
        <w:t>[</w:t>
      </w:r>
      <w:r w:rsidR="00AC0934">
        <w:rPr>
          <w:lang w:val="id-ID"/>
        </w:rPr>
        <w:t>data</w:t>
      </w:r>
      <w:r w:rsidR="00AC0934">
        <w:t>.</w:t>
      </w:r>
      <w:r w:rsidR="003A6628" w:rsidRPr="003A6628">
        <w:rPr>
          <w:lang w:val="id-ID"/>
        </w:rPr>
        <w:t>long_work</w:t>
      </w:r>
      <w:r w:rsidR="00AC0934">
        <w:t>;noerr]</w:t>
      </w:r>
      <w:r w:rsidR="003208B6">
        <w:t xml:space="preserve"> years</w:t>
      </w:r>
      <w:r w:rsidR="00457183" w:rsidRPr="00774E43">
        <w:rPr>
          <w:rFonts w:ascii="Cambria" w:hAnsi="Cambria"/>
        </w:rPr>
        <w:t xml:space="preserve"> </w:t>
      </w:r>
      <w:r w:rsidR="00850E2D">
        <w:rPr>
          <w:rFonts w:ascii="Cambria" w:hAnsi="Cambria"/>
        </w:rPr>
        <w:t xml:space="preserve"> </w:t>
      </w:r>
      <w:r w:rsidR="00D5744A">
        <w:rPr>
          <w:rFonts w:ascii="Cambria" w:hAnsi="Cambria"/>
        </w:rPr>
        <w:t xml:space="preserve">as </w:t>
      </w:r>
      <w:r w:rsidR="00AC0934">
        <w:t>[</w:t>
      </w:r>
      <w:r w:rsidR="00AC0934">
        <w:rPr>
          <w:lang w:val="id-ID"/>
        </w:rPr>
        <w:t>data</w:t>
      </w:r>
      <w:r w:rsidR="00AC0934">
        <w:t>.</w:t>
      </w:r>
      <w:r w:rsidR="00C36D1B">
        <w:rPr>
          <w:lang w:val="id-ID"/>
        </w:rPr>
        <w:t>profession</w:t>
      </w:r>
      <w:r w:rsidR="00AC0934">
        <w:t>;noerr]</w:t>
      </w:r>
    </w:p>
    <w:p w:rsidR="00457183" w:rsidRPr="00774E43" w:rsidRDefault="00457183" w:rsidP="0096027E">
      <w:pPr>
        <w:jc w:val="left"/>
        <w:rPr>
          <w:rFonts w:ascii="Cambria" w:hAnsi="Cambria"/>
        </w:rPr>
      </w:pPr>
    </w:p>
    <w:p w:rsidR="00D5744A" w:rsidRPr="00774E43" w:rsidRDefault="00457183" w:rsidP="0096027E">
      <w:pPr>
        <w:jc w:val="left"/>
        <w:rPr>
          <w:rFonts w:ascii="Cambria" w:hAnsi="Cambria"/>
          <w:color w:val="C0C0C0"/>
        </w:rPr>
      </w:pPr>
      <w:r w:rsidRPr="00C6570B">
        <w:rPr>
          <w:rFonts w:ascii="Cambria" w:hAnsi="Cambria"/>
        </w:rPr>
        <w:t xml:space="preserve">He/She was starting his/her career as </w:t>
      </w:r>
      <w:r w:rsidR="008966CC" w:rsidRPr="00C6570B">
        <w:t>[</w:t>
      </w:r>
      <w:r w:rsidR="008966CC" w:rsidRPr="00C6570B">
        <w:rPr>
          <w:lang w:val="id-ID"/>
        </w:rPr>
        <w:t>data</w:t>
      </w:r>
      <w:r w:rsidR="008966CC" w:rsidRPr="00C6570B">
        <w:t>.</w:t>
      </w:r>
      <w:r w:rsidR="000274C6" w:rsidRPr="00C6570B">
        <w:t xml:space="preserve"> first_career</w:t>
      </w:r>
      <w:r w:rsidR="008966CC" w:rsidRPr="00C6570B">
        <w:t>;noerr]</w:t>
      </w:r>
      <w:r w:rsidRPr="00C6570B">
        <w:rPr>
          <w:rFonts w:ascii="Cambria" w:hAnsi="Cambria"/>
        </w:rPr>
        <w:t xml:space="preserve">, in several fields like </w:t>
      </w:r>
      <w:r w:rsidR="00D15EEE" w:rsidRPr="00C6570B">
        <w:t>[</w:t>
      </w:r>
      <w:r w:rsidR="00D15EEE" w:rsidRPr="00C6570B">
        <w:rPr>
          <w:lang w:val="id-ID"/>
        </w:rPr>
        <w:t>data</w:t>
      </w:r>
      <w:r w:rsidR="00D15EEE" w:rsidRPr="00C6570B">
        <w:t>.</w:t>
      </w:r>
      <w:r w:rsidR="00D15EEE" w:rsidRPr="00C6570B">
        <w:rPr>
          <w:lang w:val="id-ID"/>
        </w:rPr>
        <w:t>career_description</w:t>
      </w:r>
      <w:r w:rsidR="00D15EEE" w:rsidRPr="00C6570B">
        <w:t>;noerr]</w:t>
      </w:r>
    </w:p>
    <w:p w:rsidR="00457183" w:rsidRPr="00774E43" w:rsidRDefault="00457183" w:rsidP="0096027E">
      <w:pPr>
        <w:jc w:val="left"/>
        <w:rPr>
          <w:rFonts w:ascii="Cambria" w:hAnsi="Cambria"/>
          <w:color w:val="C0C0C0"/>
        </w:rPr>
      </w:pPr>
      <w:r w:rsidRPr="00774E43">
        <w:rPr>
          <w:rFonts w:ascii="Cambria" w:hAnsi="Cambria"/>
        </w:rPr>
        <w:t xml:space="preserve">He/She now has been assigned as </w:t>
      </w:r>
      <w:r w:rsidR="005A3A9D">
        <w:rPr>
          <w:rFonts w:ascii="Cambria" w:hAnsi="Cambria"/>
        </w:rPr>
        <w:t xml:space="preserve">a </w:t>
      </w:r>
      <w:r w:rsidR="005A3A9D">
        <w:t>[</w:t>
      </w:r>
      <w:r w:rsidR="005A3A9D">
        <w:rPr>
          <w:lang w:val="id-ID"/>
        </w:rPr>
        <w:t>data</w:t>
      </w:r>
      <w:r w:rsidR="005A3A9D">
        <w:t>.</w:t>
      </w:r>
      <w:r w:rsidR="005A3A9D">
        <w:rPr>
          <w:lang w:val="id-ID"/>
        </w:rPr>
        <w:t>profession</w:t>
      </w:r>
      <w:r w:rsidR="005A3A9D">
        <w:t>;noerr]</w:t>
      </w:r>
      <w:r w:rsidR="00D5744A">
        <w:rPr>
          <w:rFonts w:ascii="Cambria" w:hAnsi="Cambria"/>
          <w:color w:val="C0C0C0"/>
        </w:rPr>
        <w:t xml:space="preserve"> </w:t>
      </w:r>
      <w:r w:rsidR="00D5744A" w:rsidRPr="00D5744A">
        <w:rPr>
          <w:rFonts w:ascii="Cambria" w:hAnsi="Cambria"/>
        </w:rPr>
        <w:t xml:space="preserve">at project </w:t>
      </w:r>
      <w:r w:rsidR="006A71E3">
        <w:rPr>
          <w:rFonts w:ascii="Cambria" w:hAnsi="Cambria"/>
        </w:rPr>
        <w:t>[data.</w:t>
      </w:r>
      <w:r w:rsidR="006A71E3" w:rsidRPr="006A71E3">
        <w:rPr>
          <w:rFonts w:ascii="Cambria" w:hAnsi="Cambria"/>
        </w:rPr>
        <w:t>user_assign_project</w:t>
      </w:r>
      <w:r w:rsidR="006A71E3">
        <w:rPr>
          <w:rFonts w:ascii="Cambria" w:hAnsi="Cambria"/>
        </w:rPr>
        <w:t>;</w:t>
      </w:r>
      <w:r w:rsidR="006C2EC2">
        <w:rPr>
          <w:rFonts w:ascii="Cambria" w:hAnsi="Cambria"/>
        </w:rPr>
        <w:t>noerr</w:t>
      </w:r>
      <w:r w:rsidR="006A71E3">
        <w:rPr>
          <w:rFonts w:ascii="Cambria" w:hAnsi="Cambria"/>
        </w:rPr>
        <w:t>]</w:t>
      </w:r>
      <w:r w:rsidRPr="00311938">
        <w:rPr>
          <w:rFonts w:ascii="Cambria" w:hAnsi="Cambria"/>
        </w:rPr>
        <w:t xml:space="preserve"> </w:t>
      </w:r>
      <w:r w:rsidRPr="00D5744A">
        <w:rPr>
          <w:rFonts w:ascii="Cambria" w:hAnsi="Cambria"/>
        </w:rPr>
        <w:t>according to the methodology implemented by understanding the client’s requirement for their best practice business solution delivery</w:t>
      </w:r>
      <w:r w:rsidRPr="00774E43">
        <w:rPr>
          <w:rFonts w:ascii="Cambria" w:hAnsi="Cambria"/>
          <w:color w:val="C0C0C0"/>
        </w:rPr>
        <w:t xml:space="preserve">. </w:t>
      </w:r>
    </w:p>
    <w:p w:rsidR="00457183" w:rsidRPr="00774E43" w:rsidRDefault="00457183" w:rsidP="00415779">
      <w:pPr>
        <w:rPr>
          <w:rFonts w:ascii="Cambria" w:hAnsi="Cambria"/>
        </w:rPr>
      </w:pPr>
    </w:p>
    <w:p w:rsidR="00457183" w:rsidRPr="00774E43" w:rsidRDefault="00311938" w:rsidP="00415779">
      <w:pPr>
        <w:pStyle w:val="Heading2"/>
        <w:spacing w:before="0"/>
        <w:rPr>
          <w:rFonts w:ascii="Cambria" w:hAnsi="Cambria" w:cs="Arial"/>
        </w:rPr>
      </w:pPr>
      <w:r>
        <w:rPr>
          <w:rFonts w:ascii="Cambria" w:hAnsi="Cambria" w:cs="Arial"/>
        </w:rPr>
        <w:t>Specific</w:t>
      </w:r>
      <w:r w:rsidR="00457183" w:rsidRPr="00774E43">
        <w:rPr>
          <w:rFonts w:ascii="Cambria" w:hAnsi="Cambria" w:cs="Arial"/>
        </w:rPr>
        <w:t xml:space="preserve"> Skills </w:t>
      </w:r>
      <w:r>
        <w:rPr>
          <w:rFonts w:ascii="Cambria" w:hAnsi="Cambria" w:cs="Arial"/>
        </w:rPr>
        <w:t>&amp; Industry</w:t>
      </w:r>
    </w:p>
    <w:p w:rsidR="00457183" w:rsidRPr="00774E43" w:rsidRDefault="00457183" w:rsidP="00415779">
      <w:pPr>
        <w:rPr>
          <w:rFonts w:ascii="Cambria" w:hAnsi="Cambria" w:cs="Arial"/>
        </w:rPr>
      </w:pPr>
    </w:p>
    <w:tbl>
      <w:tblPr>
        <w:tblW w:w="0" w:type="auto"/>
        <w:jc w:val="center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441"/>
        <w:gridCol w:w="5588"/>
      </w:tblGrid>
      <w:tr w:rsidR="00457183" w:rsidRPr="00774E43" w:rsidTr="00D82447">
        <w:trPr>
          <w:jc w:val="center"/>
        </w:trPr>
        <w:tc>
          <w:tcPr>
            <w:tcW w:w="3391" w:type="dxa"/>
            <w:tcBorders>
              <w:top w:val="single" w:sz="4" w:space="0" w:color="BFBFBF"/>
              <w:bottom w:val="single" w:sz="4" w:space="0" w:color="BFBFBF"/>
            </w:tcBorders>
          </w:tcPr>
          <w:p w:rsidR="00457183" w:rsidRPr="00C6570B" w:rsidRDefault="00D82447" w:rsidP="00441833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 w:rsidRPr="00C6570B">
              <w:t>[data2.</w:t>
            </w:r>
            <w:r w:rsidRPr="00C6570B">
              <w:rPr>
                <w:lang w:val="id-ID"/>
              </w:rPr>
              <w:t>skill</w:t>
            </w:r>
            <w:r w:rsidRPr="00C6570B">
              <w:t>;noerr</w:t>
            </w:r>
            <w:r w:rsidR="006F363D" w:rsidRPr="00C6570B">
              <w:rPr>
                <w:noProof/>
              </w:rPr>
              <w:t>;</w:t>
            </w:r>
            <w:r w:rsidR="005365DF" w:rsidRPr="00C6570B">
              <w:rPr>
                <w:noProof/>
              </w:rPr>
              <w:t>block=tbs:row</w:t>
            </w:r>
            <w:r w:rsidR="006F363D" w:rsidRPr="00C6570B">
              <w:rPr>
                <w:noProof/>
              </w:rPr>
              <w:t>;</w:t>
            </w:r>
            <w:r w:rsidRPr="00C6570B">
              <w:t>]</w:t>
            </w:r>
          </w:p>
        </w:tc>
        <w:tc>
          <w:tcPr>
            <w:tcW w:w="5638" w:type="dxa"/>
            <w:tcBorders>
              <w:top w:val="single" w:sz="4" w:space="0" w:color="BFBFBF"/>
              <w:bottom w:val="single" w:sz="4" w:space="0" w:color="BFBFBF"/>
            </w:tcBorders>
          </w:tcPr>
          <w:p w:rsidR="00457183" w:rsidRPr="00774E43" w:rsidRDefault="00457183" w:rsidP="00415779">
            <w:pPr>
              <w:rPr>
                <w:rFonts w:ascii="Cambria" w:hAnsi="Cambria"/>
              </w:rPr>
            </w:pPr>
          </w:p>
        </w:tc>
      </w:tr>
    </w:tbl>
    <w:p w:rsidR="00457183" w:rsidRPr="00774E43" w:rsidRDefault="00457183" w:rsidP="00415779">
      <w:pPr>
        <w:rPr>
          <w:rFonts w:ascii="Cambria" w:hAnsi="Cambria" w:cs="Arial"/>
        </w:rPr>
      </w:pPr>
    </w:p>
    <w:p w:rsidR="00457183" w:rsidRPr="00C6570B" w:rsidRDefault="00457183" w:rsidP="00415779">
      <w:pPr>
        <w:pStyle w:val="Heading2"/>
        <w:spacing w:before="0"/>
        <w:rPr>
          <w:rFonts w:ascii="Cambria" w:hAnsi="Cambria" w:cs="Arial"/>
        </w:rPr>
      </w:pPr>
      <w:bookmarkStart w:id="0" w:name="_Ref334767495"/>
      <w:r w:rsidRPr="00C6570B">
        <w:rPr>
          <w:rFonts w:ascii="Cambria" w:hAnsi="Cambria" w:cs="Arial"/>
        </w:rPr>
        <w:t>Professional Experiences</w:t>
      </w:r>
      <w:bookmarkEnd w:id="0"/>
    </w:p>
    <w:p w:rsidR="00457183" w:rsidRPr="00774E43" w:rsidRDefault="00457183" w:rsidP="00415779">
      <w:pPr>
        <w:rPr>
          <w:rFonts w:ascii="Cambria" w:hAnsi="Cambria" w:cs="Arial"/>
        </w:rPr>
      </w:pPr>
    </w:p>
    <w:tbl>
      <w:tblPr>
        <w:tblW w:w="0" w:type="auto"/>
        <w:tblBorders>
          <w:top w:val="single" w:sz="4" w:space="0" w:color="BFBFBF"/>
          <w:bottom w:val="single" w:sz="4" w:space="0" w:color="BFBFBF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160"/>
        <w:gridCol w:w="360"/>
        <w:gridCol w:w="6480"/>
      </w:tblGrid>
      <w:tr w:rsidR="00457183" w:rsidRPr="00774E43" w:rsidTr="009A6956">
        <w:tc>
          <w:tcPr>
            <w:tcW w:w="2160" w:type="dxa"/>
            <w:hideMark/>
          </w:tcPr>
          <w:p w:rsidR="00457183" w:rsidRPr="00774E43" w:rsidRDefault="00457183" w:rsidP="00FE3E9C">
            <w:pPr>
              <w:jc w:val="left"/>
              <w:rPr>
                <w:rFonts w:ascii="Cambria" w:hAnsi="Cambria" w:cs="Arial"/>
              </w:rPr>
            </w:pPr>
            <w:r w:rsidRPr="00774E43">
              <w:rPr>
                <w:rFonts w:ascii="Cambria" w:hAnsi="Cambria" w:cs="Arial"/>
              </w:rPr>
              <w:t>Project Name</w:t>
            </w:r>
          </w:p>
        </w:tc>
        <w:tc>
          <w:tcPr>
            <w:tcW w:w="360" w:type="dxa"/>
            <w:hideMark/>
          </w:tcPr>
          <w:p w:rsidR="00457183" w:rsidRPr="00774E43" w:rsidRDefault="00457183" w:rsidP="00FE3E9C">
            <w:pPr>
              <w:jc w:val="left"/>
              <w:rPr>
                <w:rFonts w:ascii="Cambria" w:hAnsi="Cambria" w:cs="Arial"/>
              </w:rPr>
            </w:pPr>
            <w:r w:rsidRPr="00774E43">
              <w:rPr>
                <w:rFonts w:ascii="Cambria" w:hAnsi="Cambria" w:cs="Arial"/>
              </w:rPr>
              <w:t xml:space="preserve">: </w:t>
            </w:r>
          </w:p>
        </w:tc>
        <w:tc>
          <w:tcPr>
            <w:tcW w:w="6480" w:type="dxa"/>
            <w:hideMark/>
          </w:tcPr>
          <w:p w:rsidR="00457183" w:rsidRPr="00774E43" w:rsidRDefault="00A466FA" w:rsidP="00FE3E9C">
            <w:pPr>
              <w:jc w:val="left"/>
              <w:rPr>
                <w:rFonts w:ascii="Cambria" w:hAnsi="Cambria" w:cs="Arial"/>
              </w:rPr>
            </w:pPr>
            <w:r>
              <w:t>[data3.</w:t>
            </w:r>
            <w:r w:rsidR="002D7F23">
              <w:rPr>
                <w:lang w:val="id-ID"/>
              </w:rPr>
              <w:t>project</w:t>
            </w:r>
            <w:r>
              <w:rPr>
                <w:lang w:val="id-ID"/>
              </w:rPr>
              <w:t>_name</w:t>
            </w:r>
            <w:r>
              <w:t>;noerr</w:t>
            </w:r>
            <w:r>
              <w:rPr>
                <w:noProof/>
              </w:rPr>
              <w:t>;block=tbs:table</w:t>
            </w:r>
            <w:r>
              <w:t>]</w:t>
            </w:r>
          </w:p>
        </w:tc>
      </w:tr>
      <w:tr w:rsidR="00457183" w:rsidRPr="00774E43" w:rsidTr="009A6956">
        <w:tc>
          <w:tcPr>
            <w:tcW w:w="2160" w:type="dxa"/>
            <w:hideMark/>
          </w:tcPr>
          <w:p w:rsidR="00457183" w:rsidRPr="00774E43" w:rsidRDefault="00457183" w:rsidP="00FE3E9C">
            <w:pPr>
              <w:jc w:val="left"/>
              <w:rPr>
                <w:rFonts w:ascii="Cambria" w:hAnsi="Cambria" w:cs="Arial"/>
              </w:rPr>
            </w:pPr>
            <w:r w:rsidRPr="00774E43">
              <w:rPr>
                <w:rFonts w:ascii="Cambria" w:hAnsi="Cambria" w:cs="Arial"/>
              </w:rPr>
              <w:t>Company</w:t>
            </w:r>
          </w:p>
        </w:tc>
        <w:tc>
          <w:tcPr>
            <w:tcW w:w="360" w:type="dxa"/>
            <w:hideMark/>
          </w:tcPr>
          <w:p w:rsidR="00457183" w:rsidRPr="00774E43" w:rsidRDefault="00457183" w:rsidP="00FE3E9C">
            <w:pPr>
              <w:jc w:val="left"/>
              <w:rPr>
                <w:rFonts w:ascii="Cambria" w:hAnsi="Cambria" w:cs="Arial"/>
              </w:rPr>
            </w:pPr>
            <w:r w:rsidRPr="00774E43">
              <w:rPr>
                <w:rFonts w:ascii="Cambria" w:hAnsi="Cambria" w:cs="Arial"/>
              </w:rPr>
              <w:t xml:space="preserve">: </w:t>
            </w:r>
          </w:p>
        </w:tc>
        <w:tc>
          <w:tcPr>
            <w:tcW w:w="6480" w:type="dxa"/>
            <w:hideMark/>
          </w:tcPr>
          <w:p w:rsidR="00457183" w:rsidRPr="00774E43" w:rsidRDefault="00122102" w:rsidP="00FE3E9C">
            <w:pPr>
              <w:jc w:val="left"/>
              <w:rPr>
                <w:rFonts w:ascii="Cambria" w:hAnsi="Cambria" w:cs="Arial"/>
              </w:rPr>
            </w:pPr>
            <w:r>
              <w:t>[data3.</w:t>
            </w:r>
            <w:r>
              <w:rPr>
                <w:lang w:val="id-ID"/>
              </w:rPr>
              <w:t>company_name</w:t>
            </w:r>
            <w:r>
              <w:t>;noerr</w:t>
            </w:r>
            <w:r>
              <w:rPr>
                <w:noProof/>
              </w:rPr>
              <w:t>;</w:t>
            </w:r>
            <w:r>
              <w:t>]</w:t>
            </w:r>
          </w:p>
        </w:tc>
      </w:tr>
      <w:tr w:rsidR="00457183" w:rsidRPr="00774E43" w:rsidTr="009A6956">
        <w:tc>
          <w:tcPr>
            <w:tcW w:w="2160" w:type="dxa"/>
            <w:hideMark/>
          </w:tcPr>
          <w:p w:rsidR="00457183" w:rsidRPr="00774E43" w:rsidRDefault="00457183" w:rsidP="00FE3E9C">
            <w:pPr>
              <w:jc w:val="left"/>
              <w:rPr>
                <w:rFonts w:ascii="Cambria" w:hAnsi="Cambria" w:cs="Arial"/>
              </w:rPr>
            </w:pPr>
            <w:r w:rsidRPr="00774E43">
              <w:rPr>
                <w:rFonts w:ascii="Cambria" w:hAnsi="Cambria" w:cs="Arial"/>
              </w:rPr>
              <w:t>Role &amp; Responsibilities</w:t>
            </w:r>
          </w:p>
        </w:tc>
        <w:tc>
          <w:tcPr>
            <w:tcW w:w="360" w:type="dxa"/>
            <w:hideMark/>
          </w:tcPr>
          <w:p w:rsidR="00457183" w:rsidRPr="00774E43" w:rsidRDefault="00457183" w:rsidP="00FE3E9C">
            <w:pPr>
              <w:jc w:val="left"/>
              <w:rPr>
                <w:rFonts w:ascii="Cambria" w:hAnsi="Cambria" w:cs="Arial"/>
              </w:rPr>
            </w:pPr>
            <w:r w:rsidRPr="00774E43">
              <w:rPr>
                <w:rFonts w:ascii="Cambria" w:hAnsi="Cambria" w:cs="Arial"/>
              </w:rPr>
              <w:t xml:space="preserve">: </w:t>
            </w:r>
          </w:p>
        </w:tc>
        <w:tc>
          <w:tcPr>
            <w:tcW w:w="6480" w:type="dxa"/>
            <w:hideMark/>
          </w:tcPr>
          <w:p w:rsidR="00457183" w:rsidRPr="00774E43" w:rsidRDefault="00122102" w:rsidP="00FE3E9C">
            <w:pPr>
              <w:jc w:val="left"/>
              <w:rPr>
                <w:rFonts w:ascii="Cambria" w:hAnsi="Cambria" w:cs="Arial"/>
              </w:rPr>
            </w:pPr>
            <w:r>
              <w:t>[data3.</w:t>
            </w:r>
            <w:r>
              <w:rPr>
                <w:lang w:val="id-ID"/>
              </w:rPr>
              <w:t>description</w:t>
            </w:r>
            <w:r>
              <w:t>;noerr</w:t>
            </w:r>
            <w:r>
              <w:rPr>
                <w:noProof/>
              </w:rPr>
              <w:t>;</w:t>
            </w:r>
            <w:r>
              <w:t>]</w:t>
            </w:r>
          </w:p>
        </w:tc>
      </w:tr>
      <w:tr w:rsidR="00457183" w:rsidRPr="00774E43" w:rsidTr="009A6956">
        <w:tc>
          <w:tcPr>
            <w:tcW w:w="2160" w:type="dxa"/>
            <w:tcBorders>
              <w:bottom w:val="single" w:sz="4" w:space="0" w:color="A5A5A5" w:themeColor="accent3"/>
            </w:tcBorders>
            <w:hideMark/>
          </w:tcPr>
          <w:p w:rsidR="00457183" w:rsidRPr="00774E43" w:rsidRDefault="00457183" w:rsidP="00FE3E9C">
            <w:pPr>
              <w:jc w:val="left"/>
              <w:rPr>
                <w:rFonts w:ascii="Cambria" w:hAnsi="Cambria" w:cs="Arial"/>
              </w:rPr>
            </w:pPr>
            <w:r w:rsidRPr="00774E43">
              <w:rPr>
                <w:rFonts w:ascii="Cambria" w:hAnsi="Cambria" w:cs="Arial"/>
              </w:rPr>
              <w:t>Duration</w:t>
            </w:r>
          </w:p>
        </w:tc>
        <w:tc>
          <w:tcPr>
            <w:tcW w:w="360" w:type="dxa"/>
            <w:tcBorders>
              <w:bottom w:val="single" w:sz="4" w:space="0" w:color="A5A5A5" w:themeColor="accent3"/>
            </w:tcBorders>
            <w:hideMark/>
          </w:tcPr>
          <w:p w:rsidR="00457183" w:rsidRPr="00774E43" w:rsidRDefault="00457183" w:rsidP="00FE3E9C">
            <w:pPr>
              <w:jc w:val="left"/>
              <w:rPr>
                <w:rFonts w:ascii="Cambria" w:hAnsi="Cambria" w:cs="Arial"/>
              </w:rPr>
            </w:pPr>
            <w:r w:rsidRPr="00774E43">
              <w:rPr>
                <w:rFonts w:ascii="Cambria" w:hAnsi="Cambria" w:cs="Arial"/>
              </w:rPr>
              <w:t xml:space="preserve">: </w:t>
            </w:r>
          </w:p>
        </w:tc>
        <w:tc>
          <w:tcPr>
            <w:tcW w:w="6480" w:type="dxa"/>
            <w:tcBorders>
              <w:bottom w:val="single" w:sz="4" w:space="0" w:color="A5A5A5" w:themeColor="accent3"/>
            </w:tcBorders>
            <w:hideMark/>
          </w:tcPr>
          <w:p w:rsidR="00457183" w:rsidRPr="00774E43" w:rsidRDefault="00CD6359" w:rsidP="00FE3E9C">
            <w:pPr>
              <w:jc w:val="left"/>
              <w:rPr>
                <w:rFonts w:ascii="Cambria" w:hAnsi="Cambria" w:cs="Arial"/>
              </w:rPr>
            </w:pPr>
            <w:r>
              <w:t>[data3.</w:t>
            </w:r>
            <w:r>
              <w:rPr>
                <w:lang w:val="id-ID"/>
              </w:rPr>
              <w:t>duration</w:t>
            </w:r>
            <w:r>
              <w:t>;noerr</w:t>
            </w:r>
            <w:r>
              <w:rPr>
                <w:noProof/>
              </w:rPr>
              <w:t>;</w:t>
            </w:r>
            <w:r>
              <w:t>]</w:t>
            </w:r>
          </w:p>
        </w:tc>
      </w:tr>
      <w:tr w:rsidR="00DA1495" w:rsidRPr="00774E43" w:rsidTr="009A6956">
        <w:tc>
          <w:tcPr>
            <w:tcW w:w="2160" w:type="dxa"/>
            <w:tcBorders>
              <w:top w:val="single" w:sz="4" w:space="0" w:color="A5A5A5" w:themeColor="accent3"/>
              <w:bottom w:val="single" w:sz="4" w:space="0" w:color="BFBFBF"/>
            </w:tcBorders>
          </w:tcPr>
          <w:p w:rsidR="00DA1495" w:rsidRPr="00774E43" w:rsidRDefault="00DA1495" w:rsidP="00415779">
            <w:pPr>
              <w:rPr>
                <w:rFonts w:ascii="Cambria" w:hAnsi="Cambria" w:cs="Arial"/>
              </w:rPr>
            </w:pPr>
          </w:p>
        </w:tc>
        <w:tc>
          <w:tcPr>
            <w:tcW w:w="360" w:type="dxa"/>
            <w:tcBorders>
              <w:top w:val="single" w:sz="4" w:space="0" w:color="A5A5A5" w:themeColor="accent3"/>
              <w:bottom w:val="single" w:sz="4" w:space="0" w:color="BFBFBF"/>
            </w:tcBorders>
          </w:tcPr>
          <w:p w:rsidR="00DA1495" w:rsidRPr="00774E43" w:rsidRDefault="00DA1495" w:rsidP="00415779">
            <w:pPr>
              <w:rPr>
                <w:rFonts w:ascii="Cambria" w:hAnsi="Cambria" w:cs="Arial"/>
              </w:rPr>
            </w:pPr>
          </w:p>
        </w:tc>
        <w:tc>
          <w:tcPr>
            <w:tcW w:w="6480" w:type="dxa"/>
            <w:tcBorders>
              <w:top w:val="single" w:sz="4" w:space="0" w:color="A5A5A5" w:themeColor="accent3"/>
              <w:bottom w:val="single" w:sz="4" w:space="0" w:color="BFBFBF"/>
            </w:tcBorders>
          </w:tcPr>
          <w:p w:rsidR="00DA1495" w:rsidRDefault="00DA1495" w:rsidP="00415779"/>
        </w:tc>
      </w:tr>
    </w:tbl>
    <w:p w:rsidR="00457183" w:rsidRPr="00774E43" w:rsidRDefault="00457183" w:rsidP="00415779">
      <w:pPr>
        <w:rPr>
          <w:rFonts w:ascii="Cambria" w:hAnsi="Cambria" w:cs="Arial"/>
        </w:rPr>
      </w:pPr>
    </w:p>
    <w:p w:rsidR="00457183" w:rsidRPr="00774E43" w:rsidRDefault="00457183" w:rsidP="00415779">
      <w:pPr>
        <w:rPr>
          <w:rFonts w:ascii="Cambria" w:hAnsi="Cambria" w:cs="Arial"/>
          <w:color w:val="808080"/>
        </w:rPr>
      </w:pPr>
    </w:p>
    <w:p w:rsidR="00457183" w:rsidRDefault="00457183" w:rsidP="00415779">
      <w:pPr>
        <w:pStyle w:val="Heading2"/>
        <w:spacing w:before="0"/>
        <w:rPr>
          <w:rFonts w:ascii="Cambria" w:hAnsi="Cambria" w:cs="Arial"/>
        </w:rPr>
      </w:pPr>
      <w:bookmarkStart w:id="1" w:name="_Ref334767518"/>
      <w:r w:rsidRPr="00774E43">
        <w:rPr>
          <w:rFonts w:ascii="Cambria" w:hAnsi="Cambria" w:cs="Arial"/>
        </w:rPr>
        <w:t>Formal Education</w:t>
      </w:r>
      <w:bookmarkEnd w:id="1"/>
    </w:p>
    <w:p w:rsidR="000742AB" w:rsidRPr="000742AB" w:rsidRDefault="000742AB" w:rsidP="000742AB"/>
    <w:tbl>
      <w:tblPr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56"/>
        <w:gridCol w:w="2214"/>
        <w:gridCol w:w="338"/>
        <w:gridCol w:w="772"/>
        <w:gridCol w:w="164"/>
        <w:gridCol w:w="5185"/>
      </w:tblGrid>
      <w:tr w:rsidR="005A2DA4" w:rsidRPr="00774E43" w:rsidTr="006765D8">
        <w:tc>
          <w:tcPr>
            <w:tcW w:w="2160" w:type="dxa"/>
            <w:gridSpan w:val="2"/>
          </w:tcPr>
          <w:p w:rsidR="005A2DA4" w:rsidRPr="004F321C" w:rsidRDefault="004F321C" w:rsidP="001939FF">
            <w:pPr>
              <w:rPr>
                <w:rFonts w:ascii="Cambria" w:hAnsi="Cambria" w:cs="Arial"/>
                <w:b/>
                <w:szCs w:val="16"/>
              </w:rPr>
            </w:pPr>
            <w:r w:rsidRPr="004F321C">
              <w:rPr>
                <w:b/>
              </w:rPr>
              <w:t>[</w:t>
            </w:r>
            <w:r w:rsidR="00C967F3">
              <w:rPr>
                <w:b/>
              </w:rPr>
              <w:t>data4</w:t>
            </w:r>
            <w:r w:rsidRPr="004F321C">
              <w:rPr>
                <w:b/>
              </w:rPr>
              <w:t>.</w:t>
            </w:r>
            <w:r w:rsidR="007C6750">
              <w:rPr>
                <w:b/>
                <w:lang w:val="id-ID"/>
              </w:rPr>
              <w:t>master_dgree</w:t>
            </w:r>
            <w:r w:rsidRPr="004F321C">
              <w:rPr>
                <w:b/>
              </w:rPr>
              <w:t>;noerr</w:t>
            </w:r>
            <w:r w:rsidRPr="004F321C">
              <w:rPr>
                <w:b/>
                <w:noProof/>
              </w:rPr>
              <w:t>;</w:t>
            </w:r>
            <w:r w:rsidRPr="004F321C">
              <w:rPr>
                <w:b/>
              </w:rPr>
              <w:t>]</w:t>
            </w:r>
          </w:p>
        </w:tc>
        <w:tc>
          <w:tcPr>
            <w:tcW w:w="360" w:type="dxa"/>
            <w:hideMark/>
          </w:tcPr>
          <w:p w:rsidR="005A2DA4" w:rsidRPr="00774E43" w:rsidRDefault="005A2DA4" w:rsidP="00316907">
            <w:pPr>
              <w:jc w:val="left"/>
              <w:rPr>
                <w:rFonts w:ascii="Cambria" w:hAnsi="Cambria" w:cs="Arial"/>
              </w:rPr>
            </w:pPr>
            <w:r w:rsidRPr="00774E43">
              <w:rPr>
                <w:rFonts w:ascii="Cambria" w:hAnsi="Cambria" w:cs="Arial"/>
              </w:rPr>
              <w:t xml:space="preserve"> </w:t>
            </w:r>
          </w:p>
        </w:tc>
        <w:tc>
          <w:tcPr>
            <w:tcW w:w="6509" w:type="dxa"/>
            <w:gridSpan w:val="3"/>
            <w:hideMark/>
          </w:tcPr>
          <w:p w:rsidR="005A2DA4" w:rsidRPr="00774E43" w:rsidRDefault="005A2DA4" w:rsidP="00316907">
            <w:pPr>
              <w:jc w:val="left"/>
              <w:rPr>
                <w:rFonts w:ascii="Cambria" w:hAnsi="Cambria" w:cs="Arial"/>
              </w:rPr>
            </w:pPr>
          </w:p>
        </w:tc>
      </w:tr>
      <w:tr w:rsidR="005A2DA4" w:rsidRPr="00774E43" w:rsidTr="006765D8">
        <w:tc>
          <w:tcPr>
            <w:tcW w:w="360" w:type="dxa"/>
          </w:tcPr>
          <w:p w:rsidR="005A2DA4" w:rsidRDefault="005A2DA4" w:rsidP="00316907">
            <w:pPr>
              <w:jc w:val="left"/>
              <w:rPr>
                <w:rFonts w:ascii="Cambria" w:hAnsi="Cambria" w:cs="Arial"/>
                <w:szCs w:val="16"/>
              </w:rPr>
            </w:pPr>
          </w:p>
        </w:tc>
        <w:tc>
          <w:tcPr>
            <w:tcW w:w="1800" w:type="dxa"/>
            <w:hideMark/>
          </w:tcPr>
          <w:p w:rsidR="005A2DA4" w:rsidRPr="00774E43" w:rsidRDefault="005A2DA4" w:rsidP="00316907">
            <w:pPr>
              <w:jc w:val="left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szCs w:val="16"/>
              </w:rPr>
              <w:t>Field of Study</w:t>
            </w:r>
          </w:p>
        </w:tc>
        <w:tc>
          <w:tcPr>
            <w:tcW w:w="360" w:type="dxa"/>
            <w:hideMark/>
          </w:tcPr>
          <w:p w:rsidR="005A2DA4" w:rsidRPr="00774E43" w:rsidRDefault="005A2DA4" w:rsidP="00316907">
            <w:pPr>
              <w:jc w:val="left"/>
              <w:rPr>
                <w:rFonts w:ascii="Cambria" w:hAnsi="Cambria" w:cs="Arial"/>
              </w:rPr>
            </w:pPr>
            <w:r w:rsidRPr="00774E43">
              <w:rPr>
                <w:rFonts w:ascii="Cambria" w:hAnsi="Cambria" w:cs="Arial"/>
              </w:rPr>
              <w:t xml:space="preserve">: </w:t>
            </w:r>
          </w:p>
        </w:tc>
        <w:tc>
          <w:tcPr>
            <w:tcW w:w="6509" w:type="dxa"/>
            <w:gridSpan w:val="3"/>
            <w:hideMark/>
          </w:tcPr>
          <w:p w:rsidR="005A2DA4" w:rsidRPr="00774E43" w:rsidRDefault="00C967F3" w:rsidP="00550586">
            <w:pPr>
              <w:jc w:val="left"/>
              <w:rPr>
                <w:rFonts w:ascii="Cambria" w:hAnsi="Cambria" w:cs="Arial"/>
              </w:rPr>
            </w:pPr>
            <w:r>
              <w:t>[data4</w:t>
            </w:r>
            <w:r w:rsidR="005A2DA4">
              <w:t>.</w:t>
            </w:r>
            <w:r w:rsidR="00550586">
              <w:t>field_of_study</w:t>
            </w:r>
            <w:r w:rsidR="005A2DA4">
              <w:t>;noerr</w:t>
            </w:r>
            <w:r w:rsidR="005A2DA4">
              <w:rPr>
                <w:noProof/>
              </w:rPr>
              <w:t>;block=tbs:table</w:t>
            </w:r>
            <w:r w:rsidR="005A2DA4">
              <w:t>]</w:t>
            </w:r>
          </w:p>
        </w:tc>
      </w:tr>
      <w:tr w:rsidR="005A2DA4" w:rsidRPr="00774E43" w:rsidTr="006765D8">
        <w:tc>
          <w:tcPr>
            <w:tcW w:w="360" w:type="dxa"/>
          </w:tcPr>
          <w:p w:rsidR="005A2DA4" w:rsidRDefault="005A2DA4" w:rsidP="001939FF">
            <w:pPr>
              <w:jc w:val="left"/>
              <w:rPr>
                <w:rFonts w:ascii="Cambria" w:hAnsi="Cambria" w:cs="Arial"/>
              </w:rPr>
            </w:pPr>
          </w:p>
        </w:tc>
        <w:tc>
          <w:tcPr>
            <w:tcW w:w="1800" w:type="dxa"/>
            <w:hideMark/>
          </w:tcPr>
          <w:p w:rsidR="005A2DA4" w:rsidRPr="00774E43" w:rsidRDefault="005A2DA4" w:rsidP="001939FF">
            <w:pPr>
              <w:jc w:val="lef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Major</w:t>
            </w:r>
          </w:p>
        </w:tc>
        <w:tc>
          <w:tcPr>
            <w:tcW w:w="360" w:type="dxa"/>
            <w:hideMark/>
          </w:tcPr>
          <w:p w:rsidR="005A2DA4" w:rsidRPr="00774E43" w:rsidRDefault="005A2DA4" w:rsidP="00316907">
            <w:pPr>
              <w:jc w:val="left"/>
              <w:rPr>
                <w:rFonts w:ascii="Cambria" w:hAnsi="Cambria" w:cs="Arial"/>
              </w:rPr>
            </w:pPr>
            <w:r w:rsidRPr="00774E43">
              <w:rPr>
                <w:rFonts w:ascii="Cambria" w:hAnsi="Cambria" w:cs="Arial"/>
              </w:rPr>
              <w:t xml:space="preserve">: </w:t>
            </w:r>
          </w:p>
        </w:tc>
        <w:tc>
          <w:tcPr>
            <w:tcW w:w="6509" w:type="dxa"/>
            <w:gridSpan w:val="3"/>
            <w:hideMark/>
          </w:tcPr>
          <w:p w:rsidR="005A2DA4" w:rsidRPr="00774E43" w:rsidRDefault="00C967F3" w:rsidP="00316907">
            <w:pPr>
              <w:jc w:val="left"/>
              <w:rPr>
                <w:rFonts w:ascii="Cambria" w:hAnsi="Cambria" w:cs="Arial"/>
              </w:rPr>
            </w:pPr>
            <w:r>
              <w:t>[data4</w:t>
            </w:r>
            <w:r w:rsidR="005A2DA4">
              <w:t>.</w:t>
            </w:r>
            <w:r w:rsidR="00150A79">
              <w:rPr>
                <w:lang w:val="id-ID"/>
              </w:rPr>
              <w:t>major</w:t>
            </w:r>
            <w:r w:rsidR="005A2DA4">
              <w:t>;noerr</w:t>
            </w:r>
            <w:r w:rsidR="005A2DA4">
              <w:rPr>
                <w:noProof/>
              </w:rPr>
              <w:t>;</w:t>
            </w:r>
            <w:r w:rsidR="005A2DA4">
              <w:t>]</w:t>
            </w:r>
          </w:p>
        </w:tc>
      </w:tr>
      <w:tr w:rsidR="005A2DA4" w:rsidRPr="00774E43" w:rsidTr="006765D8">
        <w:tc>
          <w:tcPr>
            <w:tcW w:w="360" w:type="dxa"/>
          </w:tcPr>
          <w:p w:rsidR="005A2DA4" w:rsidRPr="00774E43" w:rsidRDefault="005A2DA4" w:rsidP="00316907">
            <w:pPr>
              <w:jc w:val="left"/>
              <w:rPr>
                <w:rFonts w:ascii="Cambria" w:hAnsi="Cambria" w:cs="Arial"/>
                <w:szCs w:val="16"/>
              </w:rPr>
            </w:pPr>
          </w:p>
        </w:tc>
        <w:tc>
          <w:tcPr>
            <w:tcW w:w="1800" w:type="dxa"/>
            <w:hideMark/>
          </w:tcPr>
          <w:p w:rsidR="005A2DA4" w:rsidRPr="00774E43" w:rsidRDefault="005A2DA4" w:rsidP="00316907">
            <w:pPr>
              <w:jc w:val="left"/>
              <w:rPr>
                <w:rFonts w:ascii="Cambria" w:hAnsi="Cambria" w:cs="Arial"/>
              </w:rPr>
            </w:pPr>
            <w:r w:rsidRPr="00774E43">
              <w:rPr>
                <w:rFonts w:ascii="Cambria" w:hAnsi="Cambria" w:cs="Arial"/>
                <w:szCs w:val="16"/>
              </w:rPr>
              <w:t>Institution/College</w:t>
            </w:r>
          </w:p>
        </w:tc>
        <w:tc>
          <w:tcPr>
            <w:tcW w:w="360" w:type="dxa"/>
            <w:hideMark/>
          </w:tcPr>
          <w:p w:rsidR="005A2DA4" w:rsidRPr="00774E43" w:rsidRDefault="005A2DA4" w:rsidP="00316907">
            <w:pPr>
              <w:jc w:val="left"/>
              <w:rPr>
                <w:rFonts w:ascii="Cambria" w:hAnsi="Cambria" w:cs="Arial"/>
              </w:rPr>
            </w:pPr>
            <w:r w:rsidRPr="00774E43">
              <w:rPr>
                <w:rFonts w:ascii="Cambria" w:hAnsi="Cambria" w:cs="Arial"/>
              </w:rPr>
              <w:t xml:space="preserve">: </w:t>
            </w:r>
          </w:p>
        </w:tc>
        <w:tc>
          <w:tcPr>
            <w:tcW w:w="6509" w:type="dxa"/>
            <w:gridSpan w:val="3"/>
            <w:hideMark/>
          </w:tcPr>
          <w:p w:rsidR="005A2DA4" w:rsidRPr="00774E43" w:rsidRDefault="00C967F3" w:rsidP="00316907">
            <w:pPr>
              <w:jc w:val="left"/>
              <w:rPr>
                <w:rFonts w:ascii="Cambria" w:hAnsi="Cambria" w:cs="Arial"/>
              </w:rPr>
            </w:pPr>
            <w:r>
              <w:t>[data4</w:t>
            </w:r>
            <w:r w:rsidR="00F376E6">
              <w:t>.</w:t>
            </w:r>
            <w:r w:rsidR="00EB7D6A">
              <w:rPr>
                <w:lang w:val="id-ID"/>
              </w:rPr>
              <w:t>institution</w:t>
            </w:r>
            <w:r w:rsidR="00F376E6">
              <w:t>;noerr</w:t>
            </w:r>
            <w:r w:rsidR="00F376E6">
              <w:rPr>
                <w:noProof/>
              </w:rPr>
              <w:t>;</w:t>
            </w:r>
            <w:r w:rsidR="00F376E6">
              <w:t>]</w:t>
            </w:r>
          </w:p>
        </w:tc>
      </w:tr>
      <w:tr w:rsidR="00550586" w:rsidRPr="00774E43" w:rsidTr="006765D8">
        <w:tc>
          <w:tcPr>
            <w:tcW w:w="360" w:type="dxa"/>
          </w:tcPr>
          <w:p w:rsidR="005A2DA4" w:rsidRPr="00774E43" w:rsidRDefault="005A2DA4" w:rsidP="00316907">
            <w:pPr>
              <w:jc w:val="left"/>
              <w:rPr>
                <w:rFonts w:ascii="Cambria" w:hAnsi="Cambria" w:cs="Arial"/>
                <w:color w:val="0000FF"/>
                <w:szCs w:val="16"/>
              </w:rPr>
            </w:pPr>
          </w:p>
        </w:tc>
        <w:tc>
          <w:tcPr>
            <w:tcW w:w="1800" w:type="dxa"/>
            <w:hideMark/>
          </w:tcPr>
          <w:p w:rsidR="005A2DA4" w:rsidRPr="00774E43" w:rsidRDefault="005A2DA4" w:rsidP="00316907">
            <w:pPr>
              <w:jc w:val="left"/>
              <w:rPr>
                <w:rFonts w:ascii="Cambria" w:hAnsi="Cambria" w:cs="Arial"/>
              </w:rPr>
            </w:pPr>
            <w:r w:rsidRPr="00774E43">
              <w:rPr>
                <w:rFonts w:ascii="Cambria" w:hAnsi="Cambria" w:cs="Arial"/>
                <w:color w:val="0000FF"/>
                <w:szCs w:val="16"/>
              </w:rPr>
              <w:t>Graduation</w:t>
            </w:r>
          </w:p>
        </w:tc>
        <w:tc>
          <w:tcPr>
            <w:tcW w:w="360" w:type="dxa"/>
            <w:hideMark/>
          </w:tcPr>
          <w:p w:rsidR="005A2DA4" w:rsidRPr="00774E43" w:rsidRDefault="005A2DA4" w:rsidP="00316907">
            <w:pPr>
              <w:jc w:val="left"/>
              <w:rPr>
                <w:rFonts w:ascii="Cambria" w:hAnsi="Cambria" w:cs="Arial"/>
              </w:rPr>
            </w:pPr>
            <w:r w:rsidRPr="00774E43">
              <w:rPr>
                <w:rFonts w:ascii="Cambria" w:hAnsi="Cambria" w:cs="Arial"/>
              </w:rPr>
              <w:t xml:space="preserve">: </w:t>
            </w:r>
          </w:p>
        </w:tc>
        <w:tc>
          <w:tcPr>
            <w:tcW w:w="6509" w:type="dxa"/>
            <w:gridSpan w:val="3"/>
            <w:hideMark/>
          </w:tcPr>
          <w:p w:rsidR="005A2DA4" w:rsidRPr="00774E43" w:rsidRDefault="00C967F3" w:rsidP="00316907">
            <w:pPr>
              <w:jc w:val="left"/>
              <w:rPr>
                <w:rFonts w:ascii="Cambria" w:hAnsi="Cambria" w:cs="Arial"/>
              </w:rPr>
            </w:pPr>
            <w:r>
              <w:t>[data4</w:t>
            </w:r>
            <w:r w:rsidR="005A2DA4">
              <w:t>.</w:t>
            </w:r>
            <w:r w:rsidR="009C7D09">
              <w:rPr>
                <w:lang w:val="id-ID"/>
              </w:rPr>
              <w:t>graduation</w:t>
            </w:r>
            <w:r w:rsidR="005A2DA4">
              <w:t>;noerr</w:t>
            </w:r>
            <w:r w:rsidR="005A2DA4">
              <w:rPr>
                <w:noProof/>
              </w:rPr>
              <w:t>;</w:t>
            </w:r>
            <w:r w:rsidR="005A2DA4">
              <w:t>]</w:t>
            </w:r>
          </w:p>
        </w:tc>
      </w:tr>
      <w:tr w:rsidR="005A2DA4" w:rsidRPr="00774E43" w:rsidTr="006765D8">
        <w:tc>
          <w:tcPr>
            <w:tcW w:w="360" w:type="dxa"/>
          </w:tcPr>
          <w:p w:rsidR="005A2DA4" w:rsidRPr="00774E43" w:rsidRDefault="005A2DA4" w:rsidP="00316907">
            <w:pPr>
              <w:rPr>
                <w:rFonts w:ascii="Cambria" w:hAnsi="Cambria" w:cs="Arial"/>
              </w:rPr>
            </w:pPr>
          </w:p>
        </w:tc>
        <w:tc>
          <w:tcPr>
            <w:tcW w:w="2960" w:type="dxa"/>
            <w:gridSpan w:val="3"/>
          </w:tcPr>
          <w:p w:rsidR="005A2DA4" w:rsidRPr="00774E43" w:rsidRDefault="005A2DA4" w:rsidP="00316907">
            <w:pPr>
              <w:rPr>
                <w:rFonts w:ascii="Cambria" w:hAnsi="Cambria" w:cs="Arial"/>
              </w:rPr>
            </w:pPr>
          </w:p>
        </w:tc>
        <w:tc>
          <w:tcPr>
            <w:tcW w:w="164" w:type="dxa"/>
          </w:tcPr>
          <w:p w:rsidR="005A2DA4" w:rsidRPr="00774E43" w:rsidRDefault="005A2DA4" w:rsidP="00316907">
            <w:pPr>
              <w:rPr>
                <w:rFonts w:ascii="Cambria" w:hAnsi="Cambria" w:cs="Arial"/>
              </w:rPr>
            </w:pPr>
          </w:p>
        </w:tc>
        <w:tc>
          <w:tcPr>
            <w:tcW w:w="5545" w:type="dxa"/>
          </w:tcPr>
          <w:p w:rsidR="005A2DA4" w:rsidRDefault="005A2DA4" w:rsidP="00316907"/>
        </w:tc>
      </w:tr>
    </w:tbl>
    <w:p w:rsidR="005242AC" w:rsidRPr="001939FF" w:rsidRDefault="005242AC" w:rsidP="001939FF">
      <w:pPr>
        <w:rPr>
          <w:rFonts w:ascii="Cambria" w:hAnsi="Cambria" w:cs="Arial"/>
          <w:b/>
          <w:color w:val="C0C0C0"/>
          <w:szCs w:val="16"/>
        </w:rPr>
      </w:pPr>
    </w:p>
    <w:p w:rsidR="005242AC" w:rsidRDefault="005242AC" w:rsidP="00415779"/>
    <w:p w:rsidR="005242AC" w:rsidRDefault="005242AC" w:rsidP="00415779"/>
    <w:p w:rsidR="005242AC" w:rsidRDefault="005242AC" w:rsidP="00415779"/>
    <w:p w:rsidR="005242AC" w:rsidRPr="00C962B0" w:rsidRDefault="005B59A1" w:rsidP="005B59A1">
      <w:pPr>
        <w:ind w:left="450" w:hanging="45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5 </w:t>
      </w:r>
      <w:r>
        <w:rPr>
          <w:rFonts w:ascii="Cambria" w:hAnsi="Cambria"/>
          <w:b/>
          <w:sz w:val="24"/>
          <w:szCs w:val="24"/>
        </w:rPr>
        <w:tab/>
      </w:r>
      <w:r w:rsidR="00C962B0" w:rsidRPr="00C962B0">
        <w:rPr>
          <w:rFonts w:ascii="Cambria" w:hAnsi="Cambria"/>
          <w:b/>
          <w:sz w:val="24"/>
          <w:szCs w:val="24"/>
        </w:rPr>
        <w:t>History Resource</w:t>
      </w:r>
    </w:p>
    <w:p w:rsidR="005242AC" w:rsidRDefault="005242AC" w:rsidP="00415779"/>
    <w:tbl>
      <w:tblPr>
        <w:tblW w:w="0" w:type="auto"/>
        <w:tblBorders>
          <w:top w:val="single" w:sz="4" w:space="0" w:color="BFBFBF"/>
          <w:bottom w:val="single" w:sz="4" w:space="0" w:color="BFBFBF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160"/>
        <w:gridCol w:w="360"/>
        <w:gridCol w:w="6480"/>
      </w:tblGrid>
      <w:tr w:rsidR="00ED67EF" w:rsidRPr="00774E43" w:rsidTr="00F14DCD">
        <w:tc>
          <w:tcPr>
            <w:tcW w:w="2160" w:type="dxa"/>
            <w:hideMark/>
          </w:tcPr>
          <w:p w:rsidR="00ED67EF" w:rsidRPr="00774E43" w:rsidRDefault="00ED67EF" w:rsidP="00F14DCD">
            <w:pPr>
              <w:jc w:val="left"/>
              <w:rPr>
                <w:rFonts w:ascii="Cambria" w:hAnsi="Cambria" w:cs="Arial"/>
              </w:rPr>
            </w:pPr>
            <w:r w:rsidRPr="00774E43">
              <w:rPr>
                <w:rFonts w:ascii="Cambria" w:hAnsi="Cambria" w:cs="Arial"/>
              </w:rPr>
              <w:t>Project Name</w:t>
            </w:r>
          </w:p>
        </w:tc>
        <w:tc>
          <w:tcPr>
            <w:tcW w:w="360" w:type="dxa"/>
            <w:hideMark/>
          </w:tcPr>
          <w:p w:rsidR="00ED67EF" w:rsidRPr="00774E43" w:rsidRDefault="00ED67EF" w:rsidP="00F14DCD">
            <w:pPr>
              <w:jc w:val="left"/>
              <w:rPr>
                <w:rFonts w:ascii="Cambria" w:hAnsi="Cambria" w:cs="Arial"/>
              </w:rPr>
            </w:pPr>
            <w:r w:rsidRPr="00774E43">
              <w:rPr>
                <w:rFonts w:ascii="Cambria" w:hAnsi="Cambria" w:cs="Arial"/>
              </w:rPr>
              <w:t xml:space="preserve">: </w:t>
            </w:r>
          </w:p>
        </w:tc>
        <w:tc>
          <w:tcPr>
            <w:tcW w:w="6480" w:type="dxa"/>
            <w:hideMark/>
          </w:tcPr>
          <w:p w:rsidR="00ED67EF" w:rsidRPr="00774E43" w:rsidRDefault="0003336E" w:rsidP="00F14DCD">
            <w:pPr>
              <w:jc w:val="left"/>
              <w:rPr>
                <w:rFonts w:ascii="Cambria" w:hAnsi="Cambria" w:cs="Arial"/>
              </w:rPr>
            </w:pPr>
            <w:r>
              <w:t>[data5</w:t>
            </w:r>
            <w:r w:rsidR="00ED67EF">
              <w:t>.</w:t>
            </w:r>
            <w:r w:rsidR="00ED67EF">
              <w:rPr>
                <w:lang w:val="id-ID"/>
              </w:rPr>
              <w:t>project_name</w:t>
            </w:r>
            <w:r w:rsidR="00ED67EF">
              <w:t>;noerr</w:t>
            </w:r>
            <w:r w:rsidR="00ED67EF">
              <w:rPr>
                <w:noProof/>
              </w:rPr>
              <w:t>;block=tbs:table</w:t>
            </w:r>
            <w:r w:rsidR="00ED67EF">
              <w:t>]</w:t>
            </w:r>
          </w:p>
        </w:tc>
      </w:tr>
      <w:tr w:rsidR="00ED67EF" w:rsidRPr="00774E43" w:rsidTr="00F14DCD">
        <w:tc>
          <w:tcPr>
            <w:tcW w:w="2160" w:type="dxa"/>
            <w:hideMark/>
          </w:tcPr>
          <w:p w:rsidR="00ED67EF" w:rsidRPr="00774E43" w:rsidRDefault="0046167A" w:rsidP="00F14DCD">
            <w:pPr>
              <w:jc w:val="lef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Profession</w:t>
            </w:r>
          </w:p>
        </w:tc>
        <w:tc>
          <w:tcPr>
            <w:tcW w:w="360" w:type="dxa"/>
            <w:hideMark/>
          </w:tcPr>
          <w:p w:rsidR="00ED67EF" w:rsidRPr="00774E43" w:rsidRDefault="00ED67EF" w:rsidP="00F14DCD">
            <w:pPr>
              <w:jc w:val="left"/>
              <w:rPr>
                <w:rFonts w:ascii="Cambria" w:hAnsi="Cambria" w:cs="Arial"/>
              </w:rPr>
            </w:pPr>
            <w:r w:rsidRPr="00774E43">
              <w:rPr>
                <w:rFonts w:ascii="Cambria" w:hAnsi="Cambria" w:cs="Arial"/>
              </w:rPr>
              <w:t xml:space="preserve">: </w:t>
            </w:r>
          </w:p>
        </w:tc>
        <w:tc>
          <w:tcPr>
            <w:tcW w:w="6480" w:type="dxa"/>
            <w:hideMark/>
          </w:tcPr>
          <w:p w:rsidR="00ED67EF" w:rsidRPr="00774E43" w:rsidRDefault="0003336E" w:rsidP="00F14DCD">
            <w:pPr>
              <w:jc w:val="left"/>
              <w:rPr>
                <w:rFonts w:ascii="Cambria" w:hAnsi="Cambria" w:cs="Arial"/>
              </w:rPr>
            </w:pPr>
            <w:r>
              <w:t>[data5</w:t>
            </w:r>
            <w:r w:rsidR="00ED67EF">
              <w:t>.</w:t>
            </w:r>
            <w:r w:rsidR="00FD0A1B">
              <w:rPr>
                <w:lang w:val="id-ID"/>
              </w:rPr>
              <w:t>prof</w:t>
            </w:r>
            <w:r w:rsidR="00D324D9">
              <w:rPr>
                <w:lang w:val="id-ID"/>
              </w:rPr>
              <w:t>ession</w:t>
            </w:r>
            <w:r w:rsidR="00ED67EF">
              <w:t>;noerr</w:t>
            </w:r>
            <w:r w:rsidR="00ED67EF">
              <w:rPr>
                <w:noProof/>
              </w:rPr>
              <w:t>;</w:t>
            </w:r>
            <w:r w:rsidR="00ED67EF">
              <w:t>]</w:t>
            </w:r>
          </w:p>
        </w:tc>
      </w:tr>
      <w:tr w:rsidR="00ED67EF" w:rsidRPr="00774E43" w:rsidTr="00F14DCD">
        <w:tc>
          <w:tcPr>
            <w:tcW w:w="2160" w:type="dxa"/>
            <w:hideMark/>
          </w:tcPr>
          <w:p w:rsidR="00ED67EF" w:rsidRPr="00774E43" w:rsidRDefault="0046167A" w:rsidP="0046167A">
            <w:pPr>
              <w:jc w:val="lef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Start Date</w:t>
            </w:r>
          </w:p>
        </w:tc>
        <w:tc>
          <w:tcPr>
            <w:tcW w:w="360" w:type="dxa"/>
            <w:hideMark/>
          </w:tcPr>
          <w:p w:rsidR="00ED67EF" w:rsidRPr="00774E43" w:rsidRDefault="00ED67EF" w:rsidP="00F14DCD">
            <w:pPr>
              <w:jc w:val="left"/>
              <w:rPr>
                <w:rFonts w:ascii="Cambria" w:hAnsi="Cambria" w:cs="Arial"/>
              </w:rPr>
            </w:pPr>
            <w:r w:rsidRPr="00774E43">
              <w:rPr>
                <w:rFonts w:ascii="Cambria" w:hAnsi="Cambria" w:cs="Arial"/>
              </w:rPr>
              <w:t xml:space="preserve">: </w:t>
            </w:r>
          </w:p>
        </w:tc>
        <w:tc>
          <w:tcPr>
            <w:tcW w:w="6480" w:type="dxa"/>
            <w:hideMark/>
          </w:tcPr>
          <w:p w:rsidR="00ED67EF" w:rsidRPr="00774E43" w:rsidRDefault="0003336E" w:rsidP="00F14DCD">
            <w:pPr>
              <w:jc w:val="left"/>
              <w:rPr>
                <w:rFonts w:ascii="Cambria" w:hAnsi="Cambria" w:cs="Arial"/>
              </w:rPr>
            </w:pPr>
            <w:r>
              <w:t>[data5</w:t>
            </w:r>
            <w:r w:rsidR="00ED67EF">
              <w:t>.</w:t>
            </w:r>
            <w:r w:rsidR="00CC6E73">
              <w:rPr>
                <w:lang w:val="id-ID"/>
              </w:rPr>
              <w:t>start_date</w:t>
            </w:r>
            <w:r w:rsidR="00ED67EF">
              <w:t>;noerr</w:t>
            </w:r>
            <w:r w:rsidR="00ED67EF">
              <w:rPr>
                <w:noProof/>
              </w:rPr>
              <w:t>;</w:t>
            </w:r>
            <w:r w:rsidR="00ED67EF">
              <w:t>]</w:t>
            </w:r>
          </w:p>
        </w:tc>
      </w:tr>
      <w:tr w:rsidR="00ED67EF" w:rsidRPr="00774E43" w:rsidTr="00F14DCD">
        <w:tc>
          <w:tcPr>
            <w:tcW w:w="2160" w:type="dxa"/>
            <w:tcBorders>
              <w:bottom w:val="single" w:sz="4" w:space="0" w:color="A5A5A5" w:themeColor="accent3"/>
            </w:tcBorders>
            <w:hideMark/>
          </w:tcPr>
          <w:p w:rsidR="00ED67EF" w:rsidRPr="00774E43" w:rsidRDefault="0046167A" w:rsidP="00F14DCD">
            <w:pPr>
              <w:jc w:val="lef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End Date</w:t>
            </w:r>
          </w:p>
        </w:tc>
        <w:tc>
          <w:tcPr>
            <w:tcW w:w="360" w:type="dxa"/>
            <w:tcBorders>
              <w:bottom w:val="single" w:sz="4" w:space="0" w:color="A5A5A5" w:themeColor="accent3"/>
            </w:tcBorders>
            <w:hideMark/>
          </w:tcPr>
          <w:p w:rsidR="00ED67EF" w:rsidRPr="00774E43" w:rsidRDefault="00ED67EF" w:rsidP="00F14DCD">
            <w:pPr>
              <w:jc w:val="left"/>
              <w:rPr>
                <w:rFonts w:ascii="Cambria" w:hAnsi="Cambria" w:cs="Arial"/>
              </w:rPr>
            </w:pPr>
            <w:r w:rsidRPr="00774E43">
              <w:rPr>
                <w:rFonts w:ascii="Cambria" w:hAnsi="Cambria" w:cs="Arial"/>
              </w:rPr>
              <w:t xml:space="preserve">: </w:t>
            </w:r>
          </w:p>
        </w:tc>
        <w:tc>
          <w:tcPr>
            <w:tcW w:w="6480" w:type="dxa"/>
            <w:tcBorders>
              <w:bottom w:val="single" w:sz="4" w:space="0" w:color="A5A5A5" w:themeColor="accent3"/>
            </w:tcBorders>
            <w:hideMark/>
          </w:tcPr>
          <w:p w:rsidR="00ED67EF" w:rsidRPr="00774E43" w:rsidRDefault="0003336E" w:rsidP="00F14DCD">
            <w:pPr>
              <w:jc w:val="left"/>
              <w:rPr>
                <w:rFonts w:ascii="Cambria" w:hAnsi="Cambria" w:cs="Arial"/>
              </w:rPr>
            </w:pPr>
            <w:r>
              <w:t>[data5</w:t>
            </w:r>
            <w:r w:rsidR="00ED67EF">
              <w:t>.</w:t>
            </w:r>
            <w:r w:rsidR="006E1E6C">
              <w:rPr>
                <w:lang w:val="id-ID"/>
              </w:rPr>
              <w:t>end_date</w:t>
            </w:r>
            <w:bookmarkStart w:id="2" w:name="_GoBack"/>
            <w:bookmarkEnd w:id="2"/>
            <w:r w:rsidR="00ED67EF">
              <w:t>;noerr</w:t>
            </w:r>
            <w:r w:rsidR="00ED67EF">
              <w:rPr>
                <w:noProof/>
              </w:rPr>
              <w:t>;</w:t>
            </w:r>
            <w:r w:rsidR="00ED67EF">
              <w:t>]</w:t>
            </w:r>
          </w:p>
        </w:tc>
      </w:tr>
      <w:tr w:rsidR="00ED67EF" w:rsidRPr="00774E43" w:rsidTr="00F14DCD">
        <w:tc>
          <w:tcPr>
            <w:tcW w:w="2160" w:type="dxa"/>
            <w:tcBorders>
              <w:top w:val="single" w:sz="4" w:space="0" w:color="A5A5A5" w:themeColor="accent3"/>
              <w:bottom w:val="single" w:sz="4" w:space="0" w:color="BFBFBF"/>
            </w:tcBorders>
          </w:tcPr>
          <w:p w:rsidR="00ED67EF" w:rsidRPr="00774E43" w:rsidRDefault="00ED67EF" w:rsidP="00F14DCD">
            <w:pPr>
              <w:rPr>
                <w:rFonts w:ascii="Cambria" w:hAnsi="Cambria" w:cs="Arial"/>
              </w:rPr>
            </w:pPr>
          </w:p>
        </w:tc>
        <w:tc>
          <w:tcPr>
            <w:tcW w:w="360" w:type="dxa"/>
            <w:tcBorders>
              <w:top w:val="single" w:sz="4" w:space="0" w:color="A5A5A5" w:themeColor="accent3"/>
              <w:bottom w:val="single" w:sz="4" w:space="0" w:color="BFBFBF"/>
            </w:tcBorders>
          </w:tcPr>
          <w:p w:rsidR="00ED67EF" w:rsidRPr="00774E43" w:rsidRDefault="00ED67EF" w:rsidP="00F14DCD">
            <w:pPr>
              <w:rPr>
                <w:rFonts w:ascii="Cambria" w:hAnsi="Cambria" w:cs="Arial"/>
              </w:rPr>
            </w:pPr>
          </w:p>
        </w:tc>
        <w:tc>
          <w:tcPr>
            <w:tcW w:w="6480" w:type="dxa"/>
            <w:tcBorders>
              <w:top w:val="single" w:sz="4" w:space="0" w:color="A5A5A5" w:themeColor="accent3"/>
              <w:bottom w:val="single" w:sz="4" w:space="0" w:color="BFBFBF"/>
            </w:tcBorders>
          </w:tcPr>
          <w:p w:rsidR="00ED67EF" w:rsidRDefault="00ED67EF" w:rsidP="00F14DCD"/>
        </w:tc>
      </w:tr>
    </w:tbl>
    <w:p w:rsidR="005242AC" w:rsidRDefault="005242AC" w:rsidP="00415779"/>
    <w:p w:rsidR="005242AC" w:rsidRDefault="005242AC" w:rsidP="00415779"/>
    <w:p w:rsidR="005242AC" w:rsidRDefault="005242AC" w:rsidP="00415779"/>
    <w:p w:rsidR="005242AC" w:rsidRDefault="005242AC" w:rsidP="00415779"/>
    <w:p w:rsidR="005242AC" w:rsidRDefault="005242AC" w:rsidP="00415779"/>
    <w:p w:rsidR="005242AC" w:rsidRDefault="005242AC" w:rsidP="00415779"/>
    <w:p w:rsidR="005242AC" w:rsidRDefault="005242AC" w:rsidP="00415779"/>
    <w:p w:rsidR="005242AC" w:rsidRDefault="005242AC" w:rsidP="00415779"/>
    <w:p w:rsidR="005242AC" w:rsidRDefault="005242AC" w:rsidP="00415779"/>
    <w:p w:rsidR="005242AC" w:rsidRDefault="005242AC" w:rsidP="00415779"/>
    <w:p w:rsidR="005242AC" w:rsidRDefault="005242AC" w:rsidP="00415779"/>
    <w:p w:rsidR="005242AC" w:rsidRDefault="005242AC" w:rsidP="00415779"/>
    <w:p w:rsidR="005242AC" w:rsidRDefault="005242AC" w:rsidP="00415779"/>
    <w:p w:rsidR="005242AC" w:rsidRDefault="005242AC" w:rsidP="00415779"/>
    <w:p w:rsidR="005242AC" w:rsidRDefault="005242AC" w:rsidP="00415779"/>
    <w:p w:rsidR="005242AC" w:rsidRDefault="005242AC" w:rsidP="00415779"/>
    <w:p w:rsidR="005242AC" w:rsidRDefault="005242AC" w:rsidP="00415779"/>
    <w:p w:rsidR="005242AC" w:rsidRDefault="005242AC" w:rsidP="00415779"/>
    <w:p w:rsidR="005242AC" w:rsidRPr="00774E43" w:rsidRDefault="005242AC" w:rsidP="00415779"/>
    <w:sectPr w:rsidR="005242AC" w:rsidRPr="00774E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7FC" w:rsidRDefault="000927FC">
      <w:r>
        <w:separator/>
      </w:r>
    </w:p>
  </w:endnote>
  <w:endnote w:type="continuationSeparator" w:id="0">
    <w:p w:rsidR="000927FC" w:rsidRDefault="00092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E11" w:rsidRDefault="00640E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183" w:rsidRPr="00D4266B" w:rsidRDefault="00457183">
    <w:pPr>
      <w:pStyle w:val="Footer"/>
      <w:tabs>
        <w:tab w:val="clear" w:pos="8640"/>
        <w:tab w:val="right" w:pos="9000"/>
      </w:tabs>
      <w:rPr>
        <w:rFonts w:ascii="Cambria" w:hAnsi="Cambria" w:cs="Arial"/>
        <w:sz w:val="16"/>
        <w:szCs w:val="16"/>
      </w:rPr>
    </w:pPr>
    <w:r w:rsidRPr="00D4266B">
      <w:rPr>
        <w:rStyle w:val="spelle"/>
        <w:rFonts w:ascii="Cambria" w:hAnsi="Cambria"/>
        <w:sz w:val="16"/>
        <w:szCs w:val="16"/>
      </w:rPr>
      <w:t>Jatis</w:t>
    </w:r>
    <w:r w:rsidRPr="00D4266B">
      <w:rPr>
        <w:rFonts w:ascii="Cambria" w:hAnsi="Cambria"/>
        <w:sz w:val="16"/>
        <w:szCs w:val="16"/>
      </w:rPr>
      <w:t xml:space="preserve"> CV Template | Version: 2</w:t>
    </w:r>
    <w:r w:rsidRPr="00D4266B">
      <w:rPr>
        <w:rFonts w:ascii="Cambria" w:hAnsi="Cambria"/>
        <w:sz w:val="16"/>
        <w:szCs w:val="16"/>
      </w:rPr>
      <w:tab/>
    </w:r>
    <w:r w:rsidRPr="00D4266B">
      <w:rPr>
        <w:rFonts w:ascii="Cambria" w:hAnsi="Cambria"/>
        <w:sz w:val="16"/>
        <w:szCs w:val="16"/>
      </w:rPr>
      <w:tab/>
      <w:t xml:space="preserve">Page </w:t>
    </w:r>
    <w:r w:rsidRPr="00D4266B">
      <w:rPr>
        <w:rFonts w:ascii="Cambria" w:hAnsi="Cambria"/>
        <w:sz w:val="16"/>
        <w:szCs w:val="16"/>
      </w:rPr>
      <w:fldChar w:fldCharType="begin"/>
    </w:r>
    <w:r w:rsidRPr="00D4266B">
      <w:rPr>
        <w:rFonts w:ascii="Cambria" w:hAnsi="Cambria"/>
        <w:sz w:val="16"/>
        <w:szCs w:val="16"/>
      </w:rPr>
      <w:instrText xml:space="preserve">PAGE  </w:instrText>
    </w:r>
    <w:r w:rsidRPr="00D4266B">
      <w:rPr>
        <w:rFonts w:ascii="Cambria" w:hAnsi="Cambria"/>
        <w:sz w:val="16"/>
        <w:szCs w:val="16"/>
      </w:rPr>
      <w:fldChar w:fldCharType="separate"/>
    </w:r>
    <w:r w:rsidR="006E1E6C">
      <w:rPr>
        <w:rFonts w:ascii="Cambria" w:hAnsi="Cambria"/>
        <w:noProof/>
        <w:sz w:val="16"/>
        <w:szCs w:val="16"/>
      </w:rPr>
      <w:t>2</w:t>
    </w:r>
    <w:r w:rsidRPr="00D4266B">
      <w:rPr>
        <w:rFonts w:ascii="Cambria" w:hAnsi="Cambria"/>
        <w:sz w:val="16"/>
        <w:szCs w:val="16"/>
      </w:rPr>
      <w:fldChar w:fldCharType="end"/>
    </w:r>
    <w:r w:rsidRPr="00D4266B">
      <w:rPr>
        <w:rFonts w:ascii="Cambria" w:hAnsi="Cambria"/>
        <w:sz w:val="16"/>
        <w:szCs w:val="16"/>
      </w:rPr>
      <w:t xml:space="preserve"> of </w:t>
    </w:r>
    <w:r w:rsidRPr="00D4266B">
      <w:rPr>
        <w:rFonts w:ascii="Cambria" w:hAnsi="Cambria"/>
        <w:sz w:val="16"/>
        <w:szCs w:val="16"/>
      </w:rPr>
      <w:fldChar w:fldCharType="begin"/>
    </w:r>
    <w:r w:rsidRPr="00D4266B">
      <w:rPr>
        <w:rFonts w:ascii="Cambria" w:hAnsi="Cambria"/>
        <w:sz w:val="16"/>
        <w:szCs w:val="16"/>
      </w:rPr>
      <w:instrText xml:space="preserve"> NUMPAGES   \* MERGEFORMAT </w:instrText>
    </w:r>
    <w:r w:rsidRPr="00D4266B">
      <w:rPr>
        <w:rFonts w:ascii="Cambria" w:hAnsi="Cambria"/>
        <w:sz w:val="16"/>
        <w:szCs w:val="16"/>
      </w:rPr>
      <w:fldChar w:fldCharType="separate"/>
    </w:r>
    <w:r w:rsidR="006E1E6C">
      <w:rPr>
        <w:rFonts w:ascii="Cambria" w:hAnsi="Cambria"/>
        <w:noProof/>
        <w:sz w:val="16"/>
        <w:szCs w:val="16"/>
      </w:rPr>
      <w:t>2</w:t>
    </w:r>
    <w:r w:rsidRPr="00D4266B">
      <w:rPr>
        <w:rFonts w:ascii="Cambria" w:hAnsi="Cambria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E11" w:rsidRDefault="00640E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7FC" w:rsidRDefault="000927FC">
      <w:r>
        <w:separator/>
      </w:r>
    </w:p>
  </w:footnote>
  <w:footnote w:type="continuationSeparator" w:id="0">
    <w:p w:rsidR="000927FC" w:rsidRDefault="00092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E11" w:rsidRDefault="00640E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183" w:rsidRPr="00256C6B" w:rsidRDefault="001C0148">
    <w:pPr>
      <w:pStyle w:val="Header"/>
      <w:tabs>
        <w:tab w:val="clear" w:pos="8640"/>
        <w:tab w:val="right" w:pos="9000"/>
      </w:tabs>
      <w:ind w:right="29"/>
      <w:rPr>
        <w:rFonts w:ascii="Cambria" w:hAnsi="Cambria"/>
        <w:b/>
        <w:sz w:val="28"/>
        <w:szCs w:val="28"/>
      </w:rPr>
    </w:pPr>
    <w:r>
      <w:rPr>
        <w:noProof/>
      </w:rPr>
      <w:drawing>
        <wp:inline distT="0" distB="0" distL="0" distR="0">
          <wp:extent cx="600075" cy="600075"/>
          <wp:effectExtent l="0" t="0" r="0" b="0"/>
          <wp:docPr id="3" name="Picture 3" descr="C:\Users\livia.sulistiyo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livia.sulistiyo\Pictures\downloa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56C6B">
      <w:rPr>
        <w:rFonts w:ascii="Cambria" w:hAnsi="Cambria"/>
        <w:b/>
        <w:sz w:val="32"/>
        <w:szCs w:val="32"/>
      </w:rPr>
      <w:tab/>
    </w:r>
    <w:r w:rsidR="00256C6B">
      <w:rPr>
        <w:rFonts w:ascii="Cambria" w:hAnsi="Cambria"/>
        <w:b/>
        <w:sz w:val="32"/>
        <w:szCs w:val="32"/>
      </w:rPr>
      <w:tab/>
    </w:r>
    <w:r w:rsidR="00640E11" w:rsidRPr="00256C6B">
      <w:rPr>
        <w:rFonts w:ascii="Cambria" w:hAnsi="Cambria"/>
        <w:b/>
        <w:sz w:val="28"/>
        <w:szCs w:val="28"/>
      </w:rPr>
      <w:t xml:space="preserve">Résumé - </w:t>
    </w:r>
    <w:r w:rsidR="00F06EE9" w:rsidRPr="00256C6B">
      <w:rPr>
        <w:rFonts w:ascii="Cambria" w:hAnsi="Cambria"/>
        <w:b/>
        <w:noProof/>
        <w:sz w:val="28"/>
        <w:szCs w:val="28"/>
      </w:rPr>
      <w:t>[</w:t>
    </w:r>
    <w:r w:rsidR="00D81E04" w:rsidRPr="00256C6B">
      <w:rPr>
        <w:rFonts w:ascii="Cambria" w:hAnsi="Cambria"/>
        <w:b/>
        <w:noProof/>
        <w:sz w:val="28"/>
        <w:szCs w:val="28"/>
      </w:rPr>
      <w:t>onshow</w:t>
    </w:r>
    <w:r w:rsidR="00DA7B3A" w:rsidRPr="00256C6B">
      <w:rPr>
        <w:rFonts w:ascii="Cambria" w:hAnsi="Cambria"/>
        <w:b/>
        <w:noProof/>
        <w:sz w:val="28"/>
        <w:szCs w:val="28"/>
      </w:rPr>
      <w:t>.</w:t>
    </w:r>
    <w:r w:rsidR="00D81E04" w:rsidRPr="00256C6B">
      <w:rPr>
        <w:rFonts w:ascii="Cambria" w:hAnsi="Cambria"/>
        <w:b/>
        <w:noProof/>
        <w:sz w:val="28"/>
        <w:szCs w:val="28"/>
      </w:rPr>
      <w:t>yourname</w:t>
    </w:r>
    <w:r w:rsidR="0045754B" w:rsidRPr="00256C6B">
      <w:rPr>
        <w:rFonts w:ascii="Cambria" w:hAnsi="Cambria"/>
        <w:b/>
        <w:noProof/>
        <w:sz w:val="28"/>
        <w:szCs w:val="28"/>
      </w:rPr>
      <w:t>;</w:t>
    </w:r>
    <w:r w:rsidR="00DA7B3A" w:rsidRPr="00256C6B">
      <w:rPr>
        <w:rFonts w:ascii="Cambria" w:hAnsi="Cambria"/>
        <w:b/>
        <w:noProof/>
        <w:sz w:val="28"/>
        <w:szCs w:val="28"/>
      </w:rPr>
      <w:t>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E11" w:rsidRDefault="00640E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938E2"/>
    <w:multiLevelType w:val="hybridMultilevel"/>
    <w:tmpl w:val="CFCEBD66"/>
    <w:lvl w:ilvl="0" w:tplc="98209064">
      <w:numFmt w:val="bullet"/>
      <w:lvlText w:val="-"/>
      <w:lvlJc w:val="left"/>
      <w:pPr>
        <w:ind w:left="720" w:hanging="360"/>
      </w:pPr>
      <w:rPr>
        <w:rFonts w:ascii="Cambria" w:eastAsia="Cambr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7473E"/>
    <w:multiLevelType w:val="hybridMultilevel"/>
    <w:tmpl w:val="88C472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F42D9"/>
    <w:multiLevelType w:val="hybridMultilevel"/>
    <w:tmpl w:val="8E06175A"/>
    <w:lvl w:ilvl="0" w:tplc="1042F334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762D1"/>
    <w:multiLevelType w:val="multilevel"/>
    <w:tmpl w:val="2CE47298"/>
    <w:lvl w:ilvl="0">
      <w:start w:val="1"/>
      <w:numFmt w:val="decimal"/>
      <w:pStyle w:val="Heading2"/>
      <w:lvlText w:val="%1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148"/>
    <w:rsid w:val="00002F09"/>
    <w:rsid w:val="00005197"/>
    <w:rsid w:val="00015737"/>
    <w:rsid w:val="00021C80"/>
    <w:rsid w:val="00025D94"/>
    <w:rsid w:val="00026F34"/>
    <w:rsid w:val="000274C6"/>
    <w:rsid w:val="00027ADD"/>
    <w:rsid w:val="0003336E"/>
    <w:rsid w:val="000373F6"/>
    <w:rsid w:val="000742AB"/>
    <w:rsid w:val="000843BC"/>
    <w:rsid w:val="000927FC"/>
    <w:rsid w:val="00095B2E"/>
    <w:rsid w:val="000A67D2"/>
    <w:rsid w:val="000B460F"/>
    <w:rsid w:val="000E6619"/>
    <w:rsid w:val="001067E9"/>
    <w:rsid w:val="00122102"/>
    <w:rsid w:val="0013793A"/>
    <w:rsid w:val="00143BCA"/>
    <w:rsid w:val="00150A79"/>
    <w:rsid w:val="00176165"/>
    <w:rsid w:val="001924CF"/>
    <w:rsid w:val="001939FF"/>
    <w:rsid w:val="001C0148"/>
    <w:rsid w:val="001E3C78"/>
    <w:rsid w:val="00204B3F"/>
    <w:rsid w:val="00210C80"/>
    <w:rsid w:val="00215196"/>
    <w:rsid w:val="002233C5"/>
    <w:rsid w:val="00256C6B"/>
    <w:rsid w:val="0026218C"/>
    <w:rsid w:val="002D7F23"/>
    <w:rsid w:val="00311938"/>
    <w:rsid w:val="003208B6"/>
    <w:rsid w:val="00330169"/>
    <w:rsid w:val="003319C4"/>
    <w:rsid w:val="003A6628"/>
    <w:rsid w:val="003B0E42"/>
    <w:rsid w:val="003B32C4"/>
    <w:rsid w:val="003F1A2F"/>
    <w:rsid w:val="003F67F0"/>
    <w:rsid w:val="003F7929"/>
    <w:rsid w:val="00415779"/>
    <w:rsid w:val="00441833"/>
    <w:rsid w:val="00451E1B"/>
    <w:rsid w:val="00453007"/>
    <w:rsid w:val="00457183"/>
    <w:rsid w:val="0045754B"/>
    <w:rsid w:val="0046167A"/>
    <w:rsid w:val="00463500"/>
    <w:rsid w:val="004E377E"/>
    <w:rsid w:val="004F321C"/>
    <w:rsid w:val="005242AC"/>
    <w:rsid w:val="005330A2"/>
    <w:rsid w:val="005365DF"/>
    <w:rsid w:val="00550586"/>
    <w:rsid w:val="005675FF"/>
    <w:rsid w:val="00583B2A"/>
    <w:rsid w:val="005932A0"/>
    <w:rsid w:val="005A0043"/>
    <w:rsid w:val="005A2DA4"/>
    <w:rsid w:val="005A3A9D"/>
    <w:rsid w:val="005B59A1"/>
    <w:rsid w:val="00611994"/>
    <w:rsid w:val="006211BA"/>
    <w:rsid w:val="00631975"/>
    <w:rsid w:val="00640E11"/>
    <w:rsid w:val="006765D8"/>
    <w:rsid w:val="006874E1"/>
    <w:rsid w:val="006A71E3"/>
    <w:rsid w:val="006A7B9B"/>
    <w:rsid w:val="006B3962"/>
    <w:rsid w:val="006C2EC2"/>
    <w:rsid w:val="006E1E6C"/>
    <w:rsid w:val="006F363D"/>
    <w:rsid w:val="00744A33"/>
    <w:rsid w:val="00763EC8"/>
    <w:rsid w:val="00767083"/>
    <w:rsid w:val="00774E43"/>
    <w:rsid w:val="007B0F01"/>
    <w:rsid w:val="007C6750"/>
    <w:rsid w:val="00835E15"/>
    <w:rsid w:val="008364DB"/>
    <w:rsid w:val="00850E2D"/>
    <w:rsid w:val="0086285E"/>
    <w:rsid w:val="008966CC"/>
    <w:rsid w:val="008D39E3"/>
    <w:rsid w:val="009158D3"/>
    <w:rsid w:val="00925B1A"/>
    <w:rsid w:val="0096027E"/>
    <w:rsid w:val="00961FC8"/>
    <w:rsid w:val="009879D3"/>
    <w:rsid w:val="009A6956"/>
    <w:rsid w:val="009C7D09"/>
    <w:rsid w:val="009F459A"/>
    <w:rsid w:val="009F745C"/>
    <w:rsid w:val="00A13CF6"/>
    <w:rsid w:val="00A466FA"/>
    <w:rsid w:val="00A515E5"/>
    <w:rsid w:val="00A54E83"/>
    <w:rsid w:val="00A74AEA"/>
    <w:rsid w:val="00AA55D9"/>
    <w:rsid w:val="00AC0934"/>
    <w:rsid w:val="00AC7CD3"/>
    <w:rsid w:val="00B26E78"/>
    <w:rsid w:val="00B84656"/>
    <w:rsid w:val="00BD31BB"/>
    <w:rsid w:val="00BE042B"/>
    <w:rsid w:val="00C026C9"/>
    <w:rsid w:val="00C27E99"/>
    <w:rsid w:val="00C36D1B"/>
    <w:rsid w:val="00C42A90"/>
    <w:rsid w:val="00C6570B"/>
    <w:rsid w:val="00C87DFA"/>
    <w:rsid w:val="00C962B0"/>
    <w:rsid w:val="00C967F3"/>
    <w:rsid w:val="00CB58EC"/>
    <w:rsid w:val="00CC6E73"/>
    <w:rsid w:val="00CD2538"/>
    <w:rsid w:val="00CD6359"/>
    <w:rsid w:val="00CF17C4"/>
    <w:rsid w:val="00D128D4"/>
    <w:rsid w:val="00D15EEE"/>
    <w:rsid w:val="00D324D9"/>
    <w:rsid w:val="00D325E0"/>
    <w:rsid w:val="00D4266B"/>
    <w:rsid w:val="00D44EF6"/>
    <w:rsid w:val="00D5744A"/>
    <w:rsid w:val="00D81E04"/>
    <w:rsid w:val="00D82447"/>
    <w:rsid w:val="00DA1495"/>
    <w:rsid w:val="00DA1BF9"/>
    <w:rsid w:val="00DA7B3A"/>
    <w:rsid w:val="00E40BF3"/>
    <w:rsid w:val="00E430A5"/>
    <w:rsid w:val="00E60AC2"/>
    <w:rsid w:val="00E974FE"/>
    <w:rsid w:val="00EA590E"/>
    <w:rsid w:val="00EB102A"/>
    <w:rsid w:val="00EB7D6A"/>
    <w:rsid w:val="00ED06E5"/>
    <w:rsid w:val="00ED67EF"/>
    <w:rsid w:val="00F00439"/>
    <w:rsid w:val="00F06EE9"/>
    <w:rsid w:val="00F1396A"/>
    <w:rsid w:val="00F376E6"/>
    <w:rsid w:val="00F8242F"/>
    <w:rsid w:val="00FB1DEB"/>
    <w:rsid w:val="00FD0A1B"/>
    <w:rsid w:val="00FD5D96"/>
    <w:rsid w:val="00FE3E9C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40CE8C-4DE8-4EA9-A3B7-FFC8F81A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165"/>
    <w:pPr>
      <w:keepLines/>
      <w:jc w:val="both"/>
    </w:pPr>
    <w:rPr>
      <w:rFonts w:ascii="Arial" w:eastAsia="Cambria" w:hAnsi="Arial" w:cs="Cambria"/>
      <w:sz w:val="18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eastAsia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numId w:val="2"/>
      </w:numPr>
      <w:snapToGrid w:val="0"/>
      <w:spacing w:before="360"/>
      <w:outlineLvl w:val="1"/>
    </w:pPr>
    <w:rPr>
      <w:rFonts w:eastAsia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character" w:customStyle="1" w:styleId="Heading2Char">
    <w:name w:val="Heading 2 Char"/>
    <w:link w:val="Heading2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Pr>
      <w:rFonts w:ascii="Arial" w:eastAsia="Cambria" w:hAnsi="Arial" w:cs="Cambria"/>
      <w:sz w:val="18"/>
      <w:lang w:eastAsia="en-US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Pr>
      <w:rFonts w:ascii="Arial" w:eastAsia="Cambria" w:hAnsi="Arial" w:cs="Cambria"/>
      <w:sz w:val="18"/>
      <w:lang w:eastAsia="en-US"/>
    </w:r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Cambria" w:hAnsi="Cambria" w:cs="Times New Roman"/>
      <w:sz w:val="20"/>
    </w:rPr>
  </w:style>
  <w:style w:type="character" w:customStyle="1" w:styleId="DocumentMapChar">
    <w:name w:val="Document Map Char"/>
    <w:link w:val="DocumentMap"/>
    <w:rPr>
      <w:rFonts w:ascii="Tahoma" w:eastAsia="Cambria" w:hAnsi="Tahoma" w:cs="Tahoma"/>
      <w:sz w:val="16"/>
      <w:szCs w:val="16"/>
      <w:lang w:eastAsia="en-US"/>
    </w:rPr>
  </w:style>
  <w:style w:type="paragraph" w:styleId="BalloonText">
    <w:name w:val="Balloon Text"/>
    <w:basedOn w:val="Normal"/>
    <w:link w:val="BalloonTextChar"/>
    <w:rPr>
      <w:rFonts w:ascii="Cambria" w:hAnsi="Cambria" w:cs="Times New Roman"/>
      <w:szCs w:val="16"/>
    </w:rPr>
  </w:style>
  <w:style w:type="character" w:customStyle="1" w:styleId="BalloonTextChar">
    <w:name w:val="Balloon Text Char"/>
    <w:link w:val="BalloonText"/>
    <w:rPr>
      <w:rFonts w:ascii="Tahoma" w:eastAsia="Cambria" w:hAnsi="Tahoma" w:cs="Tahoma"/>
      <w:sz w:val="16"/>
      <w:szCs w:val="16"/>
      <w:lang w:eastAsia="en-US"/>
    </w:rPr>
  </w:style>
  <w:style w:type="character" w:customStyle="1" w:styleId="spelle">
    <w:name w:val="spelle"/>
    <w:basedOn w:val="DefaultParagraphFont"/>
  </w:style>
  <w:style w:type="paragraph" w:styleId="ListParagraph">
    <w:name w:val="List Paragraph"/>
    <w:basedOn w:val="Normal"/>
    <w:rsid w:val="0031193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F6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4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team_resume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team_resume_template</Template>
  <TotalTime>860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Objectives</vt:lpstr>
    </vt:vector>
  </TitlesOfParts>
  <Company>Firium Solutions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Objectives</dc:title>
  <dc:subject/>
  <dc:creator>Livia Puspasari Sulistiyo</dc:creator>
  <cp:keywords/>
  <cp:lastModifiedBy>Ahmad Zaenal Awaludin</cp:lastModifiedBy>
  <cp:revision>126</cp:revision>
  <cp:lastPrinted>2003-04-01T02:36:00Z</cp:lastPrinted>
  <dcterms:created xsi:type="dcterms:W3CDTF">2016-08-18T10:18:00Z</dcterms:created>
  <dcterms:modified xsi:type="dcterms:W3CDTF">2016-10-31T04:13:00Z</dcterms:modified>
</cp:coreProperties>
</file>